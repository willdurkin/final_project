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0875D" w14:textId="77777777" w:rsidR="00655562" w:rsidRPr="00A0184C" w:rsidRDefault="008804BA" w:rsidP="00F86E88">
      <w:pPr>
        <w:pStyle w:val="GAHeading"/>
        <w:spacing w:before="0" w:after="0" w:line="360" w:lineRule="auto"/>
      </w:pPr>
      <w:r>
        <w:t xml:space="preserve">final </w:t>
      </w:r>
      <w:r w:rsidR="00655562">
        <w:t xml:space="preserve">Project </w:t>
      </w:r>
      <w:r>
        <w:t>description</w:t>
      </w:r>
    </w:p>
    <w:p w14:paraId="12C5D36E" w14:textId="77777777" w:rsidR="00A0184C" w:rsidRDefault="00655562" w:rsidP="00F86E88">
      <w:pPr>
        <w:pStyle w:val="GABodyText"/>
        <w:spacing w:line="360" w:lineRule="auto"/>
      </w:pPr>
      <w:r w:rsidRPr="00655562">
        <w:t xml:space="preserve">The final project for FEWD will be to design and build a website of your choice. This project will test your knowledge of front-end web development, and it encapsulates everything you’ve learned in this course. The result will be a site that can be used in your portfolio. </w:t>
      </w:r>
    </w:p>
    <w:p w14:paraId="4A4CD1DE" w14:textId="77777777" w:rsidR="00A0184C" w:rsidRDefault="00A0184C" w:rsidP="00F86E88">
      <w:pPr>
        <w:pStyle w:val="GABodyText"/>
        <w:spacing w:line="360" w:lineRule="auto"/>
      </w:pPr>
    </w:p>
    <w:p w14:paraId="001C0041" w14:textId="77777777" w:rsidR="00A0184C" w:rsidRDefault="00A0184C" w:rsidP="00F86E88">
      <w:pPr>
        <w:pStyle w:val="GABodyText"/>
        <w:spacing w:line="360" w:lineRule="auto"/>
      </w:pPr>
      <w:r>
        <w:t>The objective of this project is to:</w:t>
      </w:r>
    </w:p>
    <w:p w14:paraId="4D425F7B" w14:textId="77777777" w:rsidR="00A0184C" w:rsidRPr="00655562" w:rsidRDefault="00A0184C" w:rsidP="00F86E88">
      <w:pPr>
        <w:pStyle w:val="GABodyText"/>
        <w:numPr>
          <w:ilvl w:val="0"/>
          <w:numId w:val="19"/>
        </w:numPr>
        <w:spacing w:line="360" w:lineRule="auto"/>
      </w:pPr>
      <w:r w:rsidRPr="00655562">
        <w:t>To demonstrate understanding of all topics covered during this course.</w:t>
      </w:r>
    </w:p>
    <w:p w14:paraId="0655CF6D" w14:textId="77777777" w:rsidR="00A0184C" w:rsidRPr="00655562" w:rsidRDefault="00A0184C" w:rsidP="00F86E88">
      <w:pPr>
        <w:pStyle w:val="GABodyText"/>
        <w:numPr>
          <w:ilvl w:val="0"/>
          <w:numId w:val="19"/>
        </w:numPr>
        <w:spacing w:line="360" w:lineRule="auto"/>
      </w:pPr>
      <w:r w:rsidRPr="00655562">
        <w:t>To apply knowledge gained during this course by building a website from the ground up.</w:t>
      </w:r>
    </w:p>
    <w:p w14:paraId="25032D04" w14:textId="77777777" w:rsidR="00F86E88" w:rsidRDefault="00A0184C" w:rsidP="00F86E88">
      <w:pPr>
        <w:pStyle w:val="GABodyText"/>
        <w:numPr>
          <w:ilvl w:val="0"/>
          <w:numId w:val="19"/>
        </w:numPr>
        <w:spacing w:line="360" w:lineRule="auto"/>
      </w:pPr>
      <w:r w:rsidRPr="00655562">
        <w:t xml:space="preserve">To combine technical and design skills to create an efficient website that is compatible with all the latest modern browsers and devices. </w:t>
      </w:r>
    </w:p>
    <w:p w14:paraId="05E2B093" w14:textId="77777777" w:rsidR="00F86E88" w:rsidRDefault="00F86E88" w:rsidP="00F86E88">
      <w:pPr>
        <w:pStyle w:val="GABodyText"/>
        <w:spacing w:line="360" w:lineRule="auto"/>
        <w:ind w:left="720"/>
      </w:pPr>
    </w:p>
    <w:p w14:paraId="649C9AC4" w14:textId="77777777" w:rsidR="000B53D9" w:rsidRDefault="00655562" w:rsidP="00F86E88">
      <w:pPr>
        <w:pStyle w:val="GABodyText"/>
        <w:spacing w:line="360" w:lineRule="auto"/>
      </w:pPr>
      <w:r w:rsidRPr="00655562">
        <w:t xml:space="preserve">We encourage you to exercise your </w:t>
      </w:r>
      <w:r w:rsidR="00F86E88" w:rsidRPr="00655562">
        <w:t>creativity;</w:t>
      </w:r>
      <w:r w:rsidRPr="00655562">
        <w:t xml:space="preserve"> instructors will validate feasibility and manage scope. Below are the </w:t>
      </w:r>
      <w:r w:rsidR="00795422">
        <w:t>core</w:t>
      </w:r>
      <w:r w:rsidRPr="00655562">
        <w:t xml:space="preserve"> requirements </w:t>
      </w:r>
      <w:r w:rsidR="008804BA">
        <w:t>that</w:t>
      </w:r>
      <w:r w:rsidRPr="00655562">
        <w:t xml:space="preserve"> must</w:t>
      </w:r>
      <w:r w:rsidR="008804BA">
        <w:t xml:space="preserve"> be</w:t>
      </w:r>
      <w:r w:rsidRPr="00655562">
        <w:t xml:space="preserve"> include</w:t>
      </w:r>
      <w:r w:rsidR="008804BA">
        <w:t>d</w:t>
      </w:r>
      <w:r w:rsidRPr="00655562">
        <w:t xml:space="preserve">. </w:t>
      </w:r>
    </w:p>
    <w:p w14:paraId="66EA4737" w14:textId="77777777" w:rsidR="00655562" w:rsidRDefault="00655562" w:rsidP="00F86E88">
      <w:pPr>
        <w:pStyle w:val="GABodyTextBulletPoints"/>
        <w:numPr>
          <w:ilvl w:val="0"/>
          <w:numId w:val="0"/>
        </w:numPr>
        <w:spacing w:before="0" w:after="0" w:line="360" w:lineRule="auto"/>
      </w:pPr>
    </w:p>
    <w:p w14:paraId="44BAE60B" w14:textId="77777777" w:rsidR="00655562" w:rsidRDefault="00795422" w:rsidP="00F86E88">
      <w:pPr>
        <w:pStyle w:val="GAHeading"/>
        <w:spacing w:before="0" w:after="0" w:line="360" w:lineRule="auto"/>
      </w:pPr>
      <w:r>
        <w:t xml:space="preserve">core </w:t>
      </w:r>
      <w:r w:rsidR="00655562">
        <w:t>requirements</w:t>
      </w:r>
    </w:p>
    <w:p w14:paraId="5117FE66" w14:textId="77777777" w:rsidR="00795422" w:rsidRPr="00795422" w:rsidRDefault="00795422" w:rsidP="00F86E88">
      <w:pPr>
        <w:pStyle w:val="GAHeading"/>
        <w:spacing w:before="0" w:after="0" w:line="360" w:lineRule="auto"/>
        <w:rPr>
          <w:rFonts w:ascii="News706 BT" w:hAnsi="News706 BT"/>
          <w:caps w:val="0"/>
          <w:sz w:val="20"/>
          <w:szCs w:val="24"/>
        </w:rPr>
      </w:pPr>
      <w:r w:rsidRPr="00795422">
        <w:rPr>
          <w:rFonts w:ascii="News706 BT" w:hAnsi="News706 BT"/>
          <w:caps w:val="0"/>
          <w:sz w:val="20"/>
          <w:szCs w:val="24"/>
        </w:rPr>
        <w:t xml:space="preserve">These features </w:t>
      </w:r>
      <w:bookmarkStart w:id="0" w:name="_GoBack"/>
      <w:r w:rsidRPr="005335E7">
        <w:rPr>
          <w:rFonts w:ascii="News706 BT" w:hAnsi="News706 BT"/>
          <w:caps w:val="0"/>
          <w:sz w:val="20"/>
          <w:szCs w:val="24"/>
          <w:u w:val="single"/>
        </w:rPr>
        <w:t>must</w:t>
      </w:r>
      <w:r w:rsidRPr="00795422">
        <w:rPr>
          <w:rFonts w:ascii="News706 BT" w:hAnsi="News706 BT"/>
          <w:caps w:val="0"/>
          <w:sz w:val="20"/>
          <w:szCs w:val="24"/>
        </w:rPr>
        <w:t xml:space="preserve"> </w:t>
      </w:r>
      <w:bookmarkEnd w:id="0"/>
      <w:r w:rsidRPr="00795422">
        <w:rPr>
          <w:rFonts w:ascii="News706 BT" w:hAnsi="News706 BT"/>
          <w:caps w:val="0"/>
          <w:sz w:val="20"/>
          <w:szCs w:val="24"/>
        </w:rPr>
        <w:t>be included in your project</w:t>
      </w:r>
      <w:r w:rsidR="005942A1">
        <w:rPr>
          <w:rFonts w:ascii="News706 BT" w:hAnsi="News706 BT"/>
          <w:caps w:val="0"/>
          <w:sz w:val="20"/>
          <w:szCs w:val="24"/>
        </w:rPr>
        <w:t>.</w:t>
      </w:r>
    </w:p>
    <w:p w14:paraId="2087770F" w14:textId="77777777" w:rsidR="00630DCB" w:rsidRDefault="00655562" w:rsidP="00F86E88">
      <w:pPr>
        <w:pStyle w:val="ListParagraph"/>
        <w:numPr>
          <w:ilvl w:val="0"/>
          <w:numId w:val="24"/>
        </w:numPr>
        <w:spacing w:line="360" w:lineRule="auto"/>
        <w:rPr>
          <w:sz w:val="20"/>
        </w:rPr>
      </w:pPr>
      <w:r w:rsidRPr="00630DCB">
        <w:rPr>
          <w:b/>
          <w:sz w:val="20"/>
        </w:rPr>
        <w:t>Navigation bar.</w:t>
      </w:r>
      <w:r w:rsidRPr="00630DCB">
        <w:rPr>
          <w:sz w:val="20"/>
        </w:rPr>
        <w:t xml:space="preserve"> Include a navigation bar and have at least </w:t>
      </w:r>
      <w:r w:rsidR="00630DCB">
        <w:rPr>
          <w:sz w:val="20"/>
        </w:rPr>
        <w:t xml:space="preserve">two </w:t>
      </w:r>
      <w:r w:rsidR="00795422">
        <w:rPr>
          <w:sz w:val="20"/>
        </w:rPr>
        <w:t>web pages</w:t>
      </w:r>
      <w:r w:rsidR="00630DCB">
        <w:rPr>
          <w:sz w:val="20"/>
        </w:rPr>
        <w:t xml:space="preserve"> linked together. </w:t>
      </w:r>
    </w:p>
    <w:p w14:paraId="07EF326D" w14:textId="77777777" w:rsidR="007019B8" w:rsidRPr="007019B8" w:rsidRDefault="007019B8" w:rsidP="007019B8">
      <w:pPr>
        <w:pStyle w:val="ListParagraph"/>
        <w:numPr>
          <w:ilvl w:val="0"/>
          <w:numId w:val="24"/>
        </w:numPr>
        <w:spacing w:line="360" w:lineRule="auto"/>
        <w:rPr>
          <w:sz w:val="20"/>
        </w:rPr>
      </w:pPr>
      <w:r>
        <w:rPr>
          <w:b/>
          <w:sz w:val="20"/>
        </w:rPr>
        <w:t>Styled with CSS.</w:t>
      </w:r>
      <w:r>
        <w:rPr>
          <w:sz w:val="20"/>
        </w:rPr>
        <w:t xml:space="preserve"> Include CSS to style your website.</w:t>
      </w:r>
    </w:p>
    <w:p w14:paraId="7E6E2702" w14:textId="77777777" w:rsidR="00795422" w:rsidRDefault="00795422" w:rsidP="00795422">
      <w:pPr>
        <w:pStyle w:val="ListParagraph"/>
        <w:numPr>
          <w:ilvl w:val="0"/>
          <w:numId w:val="24"/>
        </w:numPr>
        <w:spacing w:line="360" w:lineRule="auto"/>
        <w:rPr>
          <w:sz w:val="20"/>
        </w:rPr>
      </w:pPr>
      <w:r w:rsidRPr="00630DCB">
        <w:rPr>
          <w:b/>
          <w:sz w:val="20"/>
        </w:rPr>
        <w:t>Hosted Website.</w:t>
      </w:r>
      <w:r w:rsidRPr="00630DCB">
        <w:rPr>
          <w:sz w:val="20"/>
        </w:rPr>
        <w:t xml:space="preserve"> No need to pay for hosting services, you can use GitHub pages. If you already have a personal domain name and hosting services, you a</w:t>
      </w:r>
      <w:r>
        <w:rPr>
          <w:sz w:val="20"/>
        </w:rPr>
        <w:t>re welcome to use that instead.</w:t>
      </w:r>
    </w:p>
    <w:p w14:paraId="62DB6665" w14:textId="77777777" w:rsidR="00795422" w:rsidRPr="00630DCB" w:rsidRDefault="00795422" w:rsidP="00795422">
      <w:pPr>
        <w:pStyle w:val="ListParagraph"/>
        <w:numPr>
          <w:ilvl w:val="0"/>
          <w:numId w:val="24"/>
        </w:numPr>
        <w:spacing w:line="360" w:lineRule="auto"/>
        <w:rPr>
          <w:sz w:val="20"/>
        </w:rPr>
      </w:pPr>
      <w:r>
        <w:rPr>
          <w:b/>
          <w:sz w:val="20"/>
        </w:rPr>
        <w:t>JavaScript</w:t>
      </w:r>
      <w:r w:rsidRPr="00630DCB">
        <w:rPr>
          <w:b/>
          <w:sz w:val="20"/>
        </w:rPr>
        <w:t>.</w:t>
      </w:r>
      <w:r w:rsidRPr="00630DCB">
        <w:rPr>
          <w:sz w:val="20"/>
        </w:rPr>
        <w:t xml:space="preserve"> </w:t>
      </w:r>
    </w:p>
    <w:p w14:paraId="15F41579" w14:textId="77777777" w:rsidR="00795422" w:rsidRDefault="00795422" w:rsidP="00795422">
      <w:pPr>
        <w:numPr>
          <w:ilvl w:val="1"/>
          <w:numId w:val="24"/>
        </w:numPr>
        <w:spacing w:before="100" w:beforeAutospacing="1" w:after="100" w:afterAutospacing="1" w:line="360" w:lineRule="auto"/>
        <w:textAlignment w:val="baseline"/>
        <w:rPr>
          <w:sz w:val="20"/>
        </w:rPr>
      </w:pPr>
      <w:r w:rsidRPr="00655562">
        <w:rPr>
          <w:sz w:val="20"/>
        </w:rPr>
        <w:t>Make sure you use event handling as necessary to monito</w:t>
      </w:r>
      <w:r>
        <w:rPr>
          <w:sz w:val="20"/>
        </w:rPr>
        <w:t>r and respond to user behavior.</w:t>
      </w:r>
    </w:p>
    <w:p w14:paraId="4FE88232" w14:textId="77777777" w:rsidR="007019B8" w:rsidRPr="007019B8" w:rsidRDefault="00795422" w:rsidP="007019B8">
      <w:pPr>
        <w:numPr>
          <w:ilvl w:val="1"/>
          <w:numId w:val="24"/>
        </w:numPr>
        <w:spacing w:before="100" w:beforeAutospacing="1" w:after="100" w:afterAutospacing="1" w:line="360" w:lineRule="auto"/>
        <w:textAlignment w:val="baseline"/>
        <w:rPr>
          <w:sz w:val="20"/>
        </w:rPr>
      </w:pPr>
      <w:r>
        <w:rPr>
          <w:sz w:val="20"/>
        </w:rPr>
        <w:t>Use</w:t>
      </w:r>
      <w:r w:rsidR="008163C4">
        <w:rPr>
          <w:sz w:val="20"/>
        </w:rPr>
        <w:t xml:space="preserve"> </w:t>
      </w:r>
      <w:r>
        <w:rPr>
          <w:sz w:val="20"/>
        </w:rPr>
        <w:t>JavaScript function</w:t>
      </w:r>
      <w:r w:rsidR="008163C4">
        <w:rPr>
          <w:sz w:val="20"/>
        </w:rPr>
        <w:t xml:space="preserve"> to logically group your code</w:t>
      </w:r>
      <w:r w:rsidR="007019B8">
        <w:rPr>
          <w:sz w:val="20"/>
        </w:rPr>
        <w:t>.</w:t>
      </w:r>
    </w:p>
    <w:p w14:paraId="25D79DB2" w14:textId="77777777" w:rsidR="00795422" w:rsidRDefault="00795422" w:rsidP="00795422">
      <w:pPr>
        <w:tabs>
          <w:tab w:val="left" w:pos="1036"/>
        </w:tabs>
        <w:spacing w:before="100" w:beforeAutospacing="1" w:after="100" w:afterAutospacing="1" w:line="360" w:lineRule="auto"/>
        <w:textAlignment w:val="baseline"/>
        <w:rPr>
          <w:sz w:val="20"/>
        </w:rPr>
      </w:pPr>
      <w:r>
        <w:rPr>
          <w:sz w:val="20"/>
        </w:rPr>
        <w:tab/>
      </w:r>
    </w:p>
    <w:p w14:paraId="5BC96DDC" w14:textId="77777777" w:rsidR="00795422" w:rsidRDefault="00795422" w:rsidP="00795422">
      <w:pPr>
        <w:spacing w:before="100" w:beforeAutospacing="1" w:after="100" w:afterAutospacing="1" w:line="360" w:lineRule="auto"/>
        <w:textAlignment w:val="baseline"/>
        <w:rPr>
          <w:sz w:val="20"/>
        </w:rPr>
      </w:pPr>
    </w:p>
    <w:p w14:paraId="5988739A" w14:textId="77777777" w:rsidR="008163C4" w:rsidRPr="00795422" w:rsidRDefault="008163C4" w:rsidP="00795422">
      <w:pPr>
        <w:spacing w:before="100" w:beforeAutospacing="1" w:after="100" w:afterAutospacing="1" w:line="360" w:lineRule="auto"/>
        <w:textAlignment w:val="baseline"/>
        <w:rPr>
          <w:sz w:val="20"/>
        </w:rPr>
      </w:pPr>
    </w:p>
    <w:p w14:paraId="62C7BD40" w14:textId="77777777" w:rsidR="00795422" w:rsidRDefault="005942A1" w:rsidP="00795422">
      <w:pPr>
        <w:pStyle w:val="GAHeading"/>
        <w:spacing w:before="0" w:after="0" w:line="360" w:lineRule="auto"/>
      </w:pPr>
      <w:r>
        <w:lastRenderedPageBreak/>
        <w:t>nice to haves</w:t>
      </w:r>
    </w:p>
    <w:p w14:paraId="23B42614" w14:textId="77777777" w:rsidR="008163C4" w:rsidRPr="008163C4" w:rsidRDefault="005942A1" w:rsidP="00795422">
      <w:pPr>
        <w:pStyle w:val="GAHeading"/>
        <w:spacing w:before="0" w:after="0" w:line="360" w:lineRule="auto"/>
        <w:rPr>
          <w:rFonts w:ascii="News706 BT" w:hAnsi="News706 BT"/>
          <w:caps w:val="0"/>
          <w:sz w:val="20"/>
          <w:szCs w:val="24"/>
        </w:rPr>
      </w:pPr>
      <w:r w:rsidRPr="008163C4">
        <w:rPr>
          <w:rFonts w:ascii="News706 BT" w:hAnsi="News706 BT"/>
          <w:caps w:val="0"/>
          <w:sz w:val="20"/>
          <w:szCs w:val="24"/>
        </w:rPr>
        <w:t>Include</w:t>
      </w:r>
      <w:r w:rsidR="008163C4" w:rsidRPr="008163C4">
        <w:rPr>
          <w:rFonts w:ascii="News706 BT" w:hAnsi="News706 BT"/>
          <w:caps w:val="0"/>
          <w:sz w:val="20"/>
          <w:szCs w:val="24"/>
        </w:rPr>
        <w:t xml:space="preserve"> at least 2 of the following in your project</w:t>
      </w:r>
    </w:p>
    <w:p w14:paraId="5125A156" w14:textId="77777777" w:rsidR="00630DCB" w:rsidRDefault="00655562" w:rsidP="00F86E88">
      <w:pPr>
        <w:pStyle w:val="ListParagraph"/>
        <w:numPr>
          <w:ilvl w:val="0"/>
          <w:numId w:val="24"/>
        </w:numPr>
        <w:spacing w:line="360" w:lineRule="auto"/>
        <w:rPr>
          <w:sz w:val="20"/>
        </w:rPr>
      </w:pPr>
      <w:r w:rsidRPr="00630DCB">
        <w:rPr>
          <w:b/>
          <w:sz w:val="20"/>
        </w:rPr>
        <w:t>Contact Form.</w:t>
      </w:r>
      <w:r w:rsidRPr="00630DCB">
        <w:rPr>
          <w:sz w:val="20"/>
        </w:rPr>
        <w:t xml:space="preserve"> Make it easy for users to connect with you, include a contact form. Contact information should include links to your email, pho</w:t>
      </w:r>
      <w:r w:rsidR="00630DCB">
        <w:rPr>
          <w:sz w:val="20"/>
        </w:rPr>
        <w:t xml:space="preserve">ne number, twitter handle etc. </w:t>
      </w:r>
    </w:p>
    <w:p w14:paraId="2BAB3271" w14:textId="77777777" w:rsidR="00630DCB" w:rsidRDefault="00795422" w:rsidP="00F86E88">
      <w:pPr>
        <w:pStyle w:val="ListParagraph"/>
        <w:numPr>
          <w:ilvl w:val="0"/>
          <w:numId w:val="24"/>
        </w:numPr>
        <w:spacing w:line="360" w:lineRule="auto"/>
        <w:rPr>
          <w:sz w:val="20"/>
        </w:rPr>
      </w:pPr>
      <w:r>
        <w:rPr>
          <w:b/>
          <w:sz w:val="20"/>
        </w:rPr>
        <w:t xml:space="preserve">Sprite </w:t>
      </w:r>
      <w:r w:rsidR="00655562" w:rsidRPr="00630DCB">
        <w:rPr>
          <w:b/>
          <w:sz w:val="20"/>
        </w:rPr>
        <w:t>Images</w:t>
      </w:r>
      <w:r w:rsidR="00655562" w:rsidRPr="00630DCB">
        <w:rPr>
          <w:sz w:val="20"/>
        </w:rPr>
        <w:t>. Make fetching images faster. Use sprites instead of</w:t>
      </w:r>
      <w:r w:rsidR="00630DCB">
        <w:rPr>
          <w:sz w:val="20"/>
        </w:rPr>
        <w:t xml:space="preserve"> multiple separate image files.</w:t>
      </w:r>
    </w:p>
    <w:p w14:paraId="61BAD67E" w14:textId="77777777" w:rsidR="00630DCB" w:rsidRDefault="00655562" w:rsidP="00F86E88">
      <w:pPr>
        <w:pStyle w:val="ListParagraph"/>
        <w:numPr>
          <w:ilvl w:val="0"/>
          <w:numId w:val="24"/>
        </w:numPr>
        <w:spacing w:line="360" w:lineRule="auto"/>
        <w:rPr>
          <w:sz w:val="20"/>
        </w:rPr>
      </w:pPr>
      <w:r w:rsidRPr="00630DCB">
        <w:rPr>
          <w:b/>
          <w:sz w:val="20"/>
        </w:rPr>
        <w:t>Interactive custom animations.</w:t>
      </w:r>
      <w:r w:rsidRPr="00630DCB">
        <w:rPr>
          <w:sz w:val="20"/>
        </w:rPr>
        <w:t xml:space="preserve"> Make your site visually interesting. Include animations and interactivity. Practice good design and don’t over do it.</w:t>
      </w:r>
    </w:p>
    <w:p w14:paraId="57C37783" w14:textId="77777777" w:rsidR="00630DCB" w:rsidRDefault="00655562" w:rsidP="00F86E88">
      <w:pPr>
        <w:pStyle w:val="ListParagraph"/>
        <w:numPr>
          <w:ilvl w:val="0"/>
          <w:numId w:val="24"/>
        </w:numPr>
        <w:spacing w:line="360" w:lineRule="auto"/>
        <w:rPr>
          <w:sz w:val="20"/>
        </w:rPr>
      </w:pPr>
      <w:r w:rsidRPr="00630DCB">
        <w:rPr>
          <w:b/>
          <w:sz w:val="20"/>
        </w:rPr>
        <w:t>CSS3 techniques.</w:t>
      </w:r>
      <w:r w:rsidRPr="00630DCB">
        <w:rPr>
          <w:sz w:val="20"/>
        </w:rPr>
        <w:t xml:space="preserve"> Include at least two of the CSS3 properties introduced during the course along with the proper vendor prefixes: border-radius, text-sha</w:t>
      </w:r>
      <w:r w:rsidR="00630DCB">
        <w:rPr>
          <w:sz w:val="20"/>
        </w:rPr>
        <w:t>dow, box-shadow, opacity, RGBA.</w:t>
      </w:r>
    </w:p>
    <w:p w14:paraId="00CCD155" w14:textId="77777777" w:rsidR="00630DCB" w:rsidRDefault="00655562" w:rsidP="00F86E88">
      <w:pPr>
        <w:pStyle w:val="ListParagraph"/>
        <w:numPr>
          <w:ilvl w:val="0"/>
          <w:numId w:val="24"/>
        </w:numPr>
        <w:spacing w:line="360" w:lineRule="auto"/>
        <w:rPr>
          <w:sz w:val="20"/>
        </w:rPr>
      </w:pPr>
      <w:r w:rsidRPr="00630DCB">
        <w:rPr>
          <w:b/>
          <w:sz w:val="20"/>
        </w:rPr>
        <w:t>Form input widgets and validation.</w:t>
      </w:r>
      <w:r w:rsidRPr="00630DCB">
        <w:rPr>
          <w:sz w:val="20"/>
        </w:rPr>
        <w:t xml:space="preserve"> Reduce your chances of receiving spam, your site should verify for empty fields in text boxes and valid email address formats. Include the jQuery UI library and at least one widget </w:t>
      </w:r>
      <w:r w:rsidR="00630DCB">
        <w:rPr>
          <w:sz w:val="20"/>
        </w:rPr>
        <w:t>(accordion, date picker, etc).</w:t>
      </w:r>
    </w:p>
    <w:p w14:paraId="4C875D34" w14:textId="77777777" w:rsidR="00795422" w:rsidRPr="007019B8" w:rsidRDefault="007019B8" w:rsidP="007019B8">
      <w:pPr>
        <w:pStyle w:val="ListParagraph"/>
        <w:numPr>
          <w:ilvl w:val="0"/>
          <w:numId w:val="24"/>
        </w:numPr>
        <w:spacing w:line="360" w:lineRule="auto"/>
        <w:rPr>
          <w:sz w:val="20"/>
        </w:rPr>
      </w:pPr>
      <w:r>
        <w:rPr>
          <w:b/>
          <w:sz w:val="20"/>
        </w:rPr>
        <w:t xml:space="preserve">Namespace. </w:t>
      </w:r>
      <w:r w:rsidR="00795422" w:rsidRPr="007019B8">
        <w:rPr>
          <w:sz w:val="20"/>
        </w:rPr>
        <w:t xml:space="preserve">Implement your own application namespace. </w:t>
      </w:r>
      <w:r w:rsidRPr="007019B8">
        <w:rPr>
          <w:sz w:val="20"/>
        </w:rPr>
        <w:t>.</w:t>
      </w:r>
    </w:p>
    <w:p w14:paraId="000F7DFF" w14:textId="77777777" w:rsidR="00795422" w:rsidRPr="008163C4" w:rsidRDefault="00795422" w:rsidP="008163C4">
      <w:pPr>
        <w:numPr>
          <w:ilvl w:val="0"/>
          <w:numId w:val="24"/>
        </w:numPr>
        <w:spacing w:before="100" w:beforeAutospacing="1" w:after="100" w:afterAutospacing="1" w:line="360" w:lineRule="auto"/>
        <w:textAlignment w:val="baseline"/>
        <w:rPr>
          <w:sz w:val="20"/>
        </w:rPr>
      </w:pPr>
      <w:r w:rsidRPr="00630DCB">
        <w:rPr>
          <w:b/>
          <w:sz w:val="20"/>
        </w:rPr>
        <w:t>Responsive:</w:t>
      </w:r>
      <w:r w:rsidRPr="00630DCB">
        <w:rPr>
          <w:rFonts w:ascii="Arial" w:eastAsia="Times New Roman" w:hAnsi="Arial" w:cs="Arial"/>
          <w:b/>
          <w:bCs/>
          <w:color w:val="434343"/>
          <w:sz w:val="23"/>
          <w:szCs w:val="23"/>
        </w:rPr>
        <w:t xml:space="preserve"> </w:t>
      </w:r>
      <w:r w:rsidRPr="00630DCB">
        <w:rPr>
          <w:sz w:val="20"/>
        </w:rPr>
        <w:t xml:space="preserve">Create and use media queries to make your site respond to various screen sizes. </w:t>
      </w:r>
    </w:p>
    <w:p w14:paraId="6D614001" w14:textId="77777777" w:rsidR="00655562" w:rsidRDefault="00655562" w:rsidP="00F86E88">
      <w:pPr>
        <w:pStyle w:val="GAHeading"/>
        <w:spacing w:before="0" w:after="0" w:line="360" w:lineRule="auto"/>
        <w:rPr>
          <w:rFonts w:eastAsia="Times New Roman" w:cs="Times New Roman"/>
          <w:color w:val="000000"/>
          <w:sz w:val="27"/>
          <w:szCs w:val="27"/>
        </w:rPr>
      </w:pPr>
      <w:r w:rsidRPr="00655562">
        <w:t>Milestones</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1530"/>
        <w:gridCol w:w="7110"/>
      </w:tblGrid>
      <w:tr w:rsidR="00655562" w14:paraId="17F3A7CC" w14:textId="77777777" w:rsidTr="00F061EF">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E15230" w14:textId="77777777" w:rsidR="00655562" w:rsidRPr="00655562" w:rsidRDefault="00655562" w:rsidP="00F86E88">
            <w:pPr>
              <w:spacing w:line="360" w:lineRule="auto"/>
              <w:rPr>
                <w:sz w:val="20"/>
              </w:rPr>
            </w:pPr>
            <w:r w:rsidRPr="00655562">
              <w:rPr>
                <w:sz w:val="20"/>
              </w:rPr>
              <w:t>Week 3</w:t>
            </w:r>
          </w:p>
        </w:tc>
        <w:tc>
          <w:tcPr>
            <w:tcW w:w="71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ACB3C" w14:textId="77777777" w:rsidR="00655562" w:rsidRPr="00655562" w:rsidRDefault="00F061EF" w:rsidP="00F86E88">
            <w:pPr>
              <w:spacing w:line="360" w:lineRule="auto"/>
              <w:rPr>
                <w:sz w:val="20"/>
              </w:rPr>
            </w:pPr>
            <w:r>
              <w:rPr>
                <w:sz w:val="20"/>
              </w:rPr>
              <w:t>Project wireframe</w:t>
            </w:r>
          </w:p>
        </w:tc>
      </w:tr>
      <w:tr w:rsidR="00655562" w14:paraId="5B3B435E" w14:textId="77777777" w:rsidTr="00F061EF">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78FF45" w14:textId="77777777" w:rsidR="00655562" w:rsidRPr="00655562" w:rsidRDefault="00655562" w:rsidP="00F86E88">
            <w:pPr>
              <w:spacing w:line="360" w:lineRule="auto"/>
              <w:rPr>
                <w:sz w:val="20"/>
              </w:rPr>
            </w:pPr>
            <w:r w:rsidRPr="00655562">
              <w:rPr>
                <w:sz w:val="20"/>
              </w:rPr>
              <w:t>Week 5</w:t>
            </w:r>
          </w:p>
        </w:tc>
        <w:tc>
          <w:tcPr>
            <w:tcW w:w="71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E5E2D1" w14:textId="77777777" w:rsidR="00655562" w:rsidRPr="00655562" w:rsidRDefault="00655562" w:rsidP="00F86E88">
            <w:pPr>
              <w:spacing w:line="360" w:lineRule="auto"/>
              <w:rPr>
                <w:sz w:val="20"/>
              </w:rPr>
            </w:pPr>
            <w:r w:rsidRPr="00655562">
              <w:rPr>
                <w:sz w:val="20"/>
              </w:rPr>
              <w:t>Project draft due (HTML/CSS)</w:t>
            </w:r>
          </w:p>
        </w:tc>
      </w:tr>
      <w:tr w:rsidR="00655562" w14:paraId="33D8B1F1" w14:textId="77777777" w:rsidTr="00F061EF">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944604" w14:textId="77777777" w:rsidR="00655562" w:rsidRPr="00655562" w:rsidRDefault="00655562" w:rsidP="00F86E88">
            <w:pPr>
              <w:spacing w:line="360" w:lineRule="auto"/>
              <w:rPr>
                <w:sz w:val="20"/>
              </w:rPr>
            </w:pPr>
            <w:r w:rsidRPr="00655562">
              <w:rPr>
                <w:sz w:val="20"/>
              </w:rPr>
              <w:t>Week 10</w:t>
            </w:r>
          </w:p>
        </w:tc>
        <w:tc>
          <w:tcPr>
            <w:tcW w:w="71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4ECB43" w14:textId="77777777" w:rsidR="00655562" w:rsidRPr="00655562" w:rsidRDefault="00655562" w:rsidP="00F86E88">
            <w:pPr>
              <w:spacing w:line="360" w:lineRule="auto"/>
              <w:rPr>
                <w:sz w:val="20"/>
              </w:rPr>
            </w:pPr>
            <w:r w:rsidRPr="00655562">
              <w:rPr>
                <w:sz w:val="20"/>
              </w:rPr>
              <w:t>Project due</w:t>
            </w:r>
          </w:p>
        </w:tc>
      </w:tr>
    </w:tbl>
    <w:p w14:paraId="1B2F33E8" w14:textId="77777777" w:rsidR="00655562" w:rsidRDefault="00655562" w:rsidP="00F86E88">
      <w:pPr>
        <w:spacing w:line="360" w:lineRule="auto"/>
        <w:rPr>
          <w:rFonts w:eastAsia="Times New Roman" w:cs="Times New Roman"/>
          <w:color w:val="000000"/>
          <w:sz w:val="27"/>
          <w:szCs w:val="27"/>
        </w:rPr>
      </w:pPr>
    </w:p>
    <w:p w14:paraId="7CE71E73" w14:textId="77777777" w:rsidR="00655562" w:rsidRPr="00655562" w:rsidRDefault="00655562" w:rsidP="00F86E88">
      <w:pPr>
        <w:pStyle w:val="GAHeading"/>
        <w:spacing w:before="0" w:after="0" w:line="360" w:lineRule="auto"/>
      </w:pPr>
      <w:r w:rsidRPr="00655562">
        <w:t>Deliverables</w:t>
      </w:r>
    </w:p>
    <w:p w14:paraId="49881371" w14:textId="77777777" w:rsidR="00655562" w:rsidRPr="00F86E88" w:rsidRDefault="00655562" w:rsidP="00F86E88">
      <w:pPr>
        <w:spacing w:line="360" w:lineRule="auto"/>
        <w:rPr>
          <w:sz w:val="20"/>
        </w:rPr>
      </w:pPr>
      <w:r w:rsidRPr="00655562">
        <w:rPr>
          <w:sz w:val="20"/>
        </w:rPr>
        <w:t>GitHub pages and source code</w:t>
      </w:r>
      <w:r>
        <w:rPr>
          <w:sz w:val="20"/>
        </w:rPr>
        <w:t xml:space="preserve"> link</w:t>
      </w:r>
      <w:r w:rsidRPr="00655562">
        <w:rPr>
          <w:sz w:val="20"/>
        </w:rPr>
        <w:t xml:space="preserve">. </w:t>
      </w:r>
    </w:p>
    <w:p w14:paraId="045EC506" w14:textId="77777777" w:rsidR="00655562" w:rsidRPr="00655562" w:rsidRDefault="00655562" w:rsidP="00F86E88">
      <w:pPr>
        <w:pStyle w:val="GAHeading"/>
        <w:spacing w:before="0" w:after="0" w:line="360" w:lineRule="auto"/>
        <w:rPr>
          <w:b/>
        </w:rPr>
      </w:pPr>
      <w:r w:rsidRPr="00630DCB">
        <w:t>Challenge</w:t>
      </w:r>
    </w:p>
    <w:p w14:paraId="42B92B08" w14:textId="77777777" w:rsidR="00655562" w:rsidRPr="00655562" w:rsidRDefault="00655562" w:rsidP="00F86E88">
      <w:pPr>
        <w:spacing w:line="360" w:lineRule="auto"/>
        <w:rPr>
          <w:sz w:val="20"/>
        </w:rPr>
      </w:pPr>
      <w:r w:rsidRPr="00655562">
        <w:rPr>
          <w:sz w:val="20"/>
        </w:rPr>
        <w:t>Up for a challenge? Test your understanding of JS and use some external libraries.</w:t>
      </w:r>
    </w:p>
    <w:p w14:paraId="54B4A00E" w14:textId="77777777" w:rsidR="00F86E88" w:rsidRPr="00F86E88" w:rsidRDefault="00655562" w:rsidP="00F86E88">
      <w:pPr>
        <w:numPr>
          <w:ilvl w:val="0"/>
          <w:numId w:val="21"/>
        </w:numPr>
        <w:spacing w:before="100" w:beforeAutospacing="1" w:after="100" w:afterAutospacing="1" w:line="360" w:lineRule="auto"/>
        <w:textAlignment w:val="baseline"/>
        <w:rPr>
          <w:sz w:val="20"/>
        </w:rPr>
      </w:pPr>
      <w:r w:rsidRPr="00655562">
        <w:rPr>
          <w:b/>
          <w:sz w:val="20"/>
        </w:rPr>
        <w:lastRenderedPageBreak/>
        <w:t>underscore.js</w:t>
      </w:r>
      <w:r w:rsidRPr="00655562">
        <w:rPr>
          <w:sz w:val="20"/>
        </w:rPr>
        <w:t xml:space="preserve">: It will help you with some of the boilerplate js functions you may have to write from scratch. In general, try not to reinvent the wheel, but also understand exactly why you are using something. </w:t>
      </w:r>
    </w:p>
    <w:p w14:paraId="306D243C" w14:textId="77777777" w:rsidR="00655562" w:rsidRPr="00F86E88" w:rsidRDefault="00655562" w:rsidP="00F86E88">
      <w:pPr>
        <w:spacing w:before="100" w:beforeAutospacing="1" w:after="100" w:afterAutospacing="1" w:line="360" w:lineRule="auto"/>
        <w:textAlignment w:val="baseline"/>
        <w:rPr>
          <w:sz w:val="20"/>
        </w:rPr>
      </w:pPr>
      <w:r w:rsidRPr="00F86E88">
        <w:rPr>
          <w:rFonts w:ascii="PFDinTextCompPro-Bold" w:hAnsi="PFDinTextCompPro-Bold"/>
          <w:caps/>
          <w:sz w:val="36"/>
          <w:szCs w:val="28"/>
        </w:rPr>
        <w:t>Bigger Challenge</w:t>
      </w:r>
      <w:r w:rsidRPr="00F86E88">
        <w:rPr>
          <w:rFonts w:eastAsia="Times New Roman" w:cs="Times New Roman"/>
          <w:color w:val="000000"/>
          <w:sz w:val="27"/>
          <w:szCs w:val="27"/>
        </w:rPr>
        <w:br/>
      </w:r>
      <w:r w:rsidR="00F86E88" w:rsidRPr="00F86E88">
        <w:rPr>
          <w:sz w:val="20"/>
        </w:rPr>
        <w:t>if</w:t>
      </w:r>
      <w:r w:rsidRPr="00F86E88">
        <w:rPr>
          <w:sz w:val="20"/>
        </w:rPr>
        <w:t xml:space="preserve"> you w</w:t>
      </w:r>
      <w:r w:rsidR="00F86E88">
        <w:rPr>
          <w:sz w:val="20"/>
        </w:rPr>
        <w:t>ant a bigger challenge test your front-end web development skills by completing one of the following.</w:t>
      </w:r>
    </w:p>
    <w:p w14:paraId="6613E1E5" w14:textId="77777777" w:rsidR="00F86E88" w:rsidRDefault="00655562" w:rsidP="00F86E88">
      <w:pPr>
        <w:numPr>
          <w:ilvl w:val="0"/>
          <w:numId w:val="22"/>
        </w:numPr>
        <w:spacing w:before="100" w:beforeAutospacing="1" w:after="100" w:afterAutospacing="1" w:line="360" w:lineRule="auto"/>
        <w:textAlignment w:val="baseline"/>
        <w:rPr>
          <w:sz w:val="20"/>
        </w:rPr>
      </w:pPr>
      <w:r w:rsidRPr="00655562">
        <w:rPr>
          <w:b/>
          <w:sz w:val="20"/>
        </w:rPr>
        <w:t>backbone.js</w:t>
      </w:r>
      <w:r w:rsidRPr="00655562">
        <w:rPr>
          <w:sz w:val="20"/>
        </w:rPr>
        <w:t xml:space="preserve">: Create a logical separation in your app, between data, presentation, and behavior. You’ll really have to dig into the docs, but with the knowledge you have, you should be able to do it. </w:t>
      </w:r>
    </w:p>
    <w:p w14:paraId="23CDEEB3" w14:textId="77777777" w:rsidR="00655562" w:rsidRPr="00F86E88" w:rsidRDefault="00655562" w:rsidP="00F86E88">
      <w:pPr>
        <w:numPr>
          <w:ilvl w:val="0"/>
          <w:numId w:val="22"/>
        </w:numPr>
        <w:spacing w:before="100" w:beforeAutospacing="1" w:after="100" w:afterAutospacing="1" w:line="360" w:lineRule="auto"/>
        <w:textAlignment w:val="baseline"/>
        <w:rPr>
          <w:sz w:val="20"/>
        </w:rPr>
      </w:pPr>
      <w:r w:rsidRPr="00F86E88">
        <w:rPr>
          <w:b/>
          <w:sz w:val="20"/>
        </w:rPr>
        <w:t>D3 library</w:t>
      </w:r>
      <w:r w:rsidRPr="00F86E88">
        <w:rPr>
          <w:sz w:val="20"/>
        </w:rPr>
        <w:t>: If you have any interest in data visualization, try to implement the D3 library (this is going to be very hard, and we don’t suggest it unless you really feel like you are rocking everything above).</w:t>
      </w:r>
    </w:p>
    <w:p w14:paraId="2E4B2112" w14:textId="77777777" w:rsidR="00655562" w:rsidRDefault="00F86E88" w:rsidP="00F86E88">
      <w:pPr>
        <w:pStyle w:val="GAHeading"/>
        <w:spacing w:before="0" w:after="0" w:line="360" w:lineRule="auto"/>
      </w:pPr>
      <w:r>
        <w:t>Best Practices</w:t>
      </w:r>
    </w:p>
    <w:p w14:paraId="1340736D" w14:textId="77777777" w:rsidR="00655562" w:rsidRPr="00655562" w:rsidRDefault="00655562" w:rsidP="00F86E88">
      <w:pPr>
        <w:pStyle w:val="GABodyText"/>
        <w:spacing w:line="360" w:lineRule="auto"/>
      </w:pPr>
      <w:r w:rsidRPr="00655562">
        <w:t xml:space="preserve">Your instructor and T.As will provide feedback on how well you execute best practices. Even though it is not part of the requirements, </w:t>
      </w:r>
      <w:r w:rsidR="00F86E88">
        <w:t>you</w:t>
      </w:r>
      <w:r w:rsidRPr="00655562">
        <w:t xml:space="preserve"> should keep these in mind. </w:t>
      </w:r>
    </w:p>
    <w:p w14:paraId="2A98E5CE" w14:textId="77777777" w:rsidR="00F86E88" w:rsidRDefault="00655562" w:rsidP="00F86E88">
      <w:pPr>
        <w:pStyle w:val="GABodyText"/>
        <w:numPr>
          <w:ilvl w:val="0"/>
          <w:numId w:val="25"/>
        </w:numPr>
        <w:spacing w:line="360" w:lineRule="auto"/>
      </w:pPr>
      <w:r w:rsidRPr="00F86E88">
        <w:rPr>
          <w:b/>
        </w:rPr>
        <w:t>Clean And Readable Code</w:t>
      </w:r>
      <w:r w:rsidRPr="00A0184C">
        <w:t xml:space="preserve">. Instructors and T.As should be able to read and follow code easily.  Maintain clean and readable code including: consistent indentation, code commenting (e.g. when closing &lt;div&gt; tags, demarcating sections of code, describing possibly ambiguous code choices) and use proper and </w:t>
      </w:r>
      <w:r w:rsidR="00F86E88">
        <w:t>consistent naming conventions.</w:t>
      </w:r>
    </w:p>
    <w:p w14:paraId="46B4D512" w14:textId="77777777" w:rsidR="00F86E88" w:rsidRDefault="00655562" w:rsidP="00F86E88">
      <w:pPr>
        <w:pStyle w:val="GABodyText"/>
        <w:numPr>
          <w:ilvl w:val="0"/>
          <w:numId w:val="25"/>
        </w:numPr>
        <w:spacing w:line="360" w:lineRule="auto"/>
      </w:pPr>
      <w:r w:rsidRPr="00F86E88">
        <w:rPr>
          <w:b/>
        </w:rPr>
        <w:t>Correct use of classes and ID</w:t>
      </w:r>
      <w:r w:rsidRPr="00A0184C">
        <w:t>. Use classes for identifying a type of element, and IDs for identifying a specif</w:t>
      </w:r>
      <w:r w:rsidR="00F86E88">
        <w:t>ic unique element on the page.</w:t>
      </w:r>
    </w:p>
    <w:p w14:paraId="225EE716" w14:textId="77777777" w:rsidR="00F86E88" w:rsidRDefault="00655562" w:rsidP="00F86E88">
      <w:pPr>
        <w:pStyle w:val="GABodyText"/>
        <w:numPr>
          <w:ilvl w:val="0"/>
          <w:numId w:val="25"/>
        </w:numPr>
        <w:spacing w:line="360" w:lineRule="auto"/>
      </w:pPr>
      <w:r w:rsidRPr="00F86E88">
        <w:rPr>
          <w:b/>
        </w:rPr>
        <w:t>Search Engine Optimization (SEO).</w:t>
      </w:r>
      <w:r w:rsidRPr="00A0184C">
        <w:t xml:space="preserve"> Implement SEO </w:t>
      </w:r>
      <w:r w:rsidR="00F86E88" w:rsidRPr="00A0184C">
        <w:t>best practices</w:t>
      </w:r>
      <w:r w:rsidRPr="00A0184C">
        <w:t xml:space="preserve"> related to HTML mar</w:t>
      </w:r>
      <w:r w:rsidR="00F86E88">
        <w:t>kup, and content optimization.</w:t>
      </w:r>
    </w:p>
    <w:p w14:paraId="2DD3FEC6" w14:textId="77777777" w:rsidR="00A0184C" w:rsidRDefault="00655562" w:rsidP="00F86E88">
      <w:pPr>
        <w:pStyle w:val="GABodyText"/>
        <w:numPr>
          <w:ilvl w:val="0"/>
          <w:numId w:val="25"/>
        </w:numPr>
        <w:spacing w:line="360" w:lineRule="auto"/>
      </w:pPr>
      <w:r w:rsidRPr="00F86E88">
        <w:rPr>
          <w:b/>
        </w:rPr>
        <w:t>Avoid deprecated tags</w:t>
      </w:r>
      <w:r w:rsidRPr="00A0184C">
        <w:t xml:space="preserve">. </w:t>
      </w:r>
      <w:r w:rsidR="00F86E88" w:rsidRPr="00A0184C">
        <w:t>Uses best practices and build</w:t>
      </w:r>
      <w:r w:rsidRPr="00A0184C">
        <w:t xml:space="preserve"> using supported HTML and CSS tags.</w:t>
      </w:r>
    </w:p>
    <w:p w14:paraId="38E1CC38" w14:textId="77777777" w:rsidR="00655562" w:rsidRPr="00A0184C" w:rsidRDefault="00655562" w:rsidP="00F86E88">
      <w:pPr>
        <w:pStyle w:val="GAHeading"/>
        <w:spacing w:before="0" w:after="0" w:line="360" w:lineRule="auto"/>
      </w:pPr>
      <w:r w:rsidRPr="00A0184C">
        <w:t>Grading</w:t>
      </w:r>
    </w:p>
    <w:p w14:paraId="49645576" w14:textId="77777777" w:rsidR="00655562" w:rsidRDefault="00655562" w:rsidP="00F86E88">
      <w:pPr>
        <w:pStyle w:val="GABodyText"/>
        <w:spacing w:line="360" w:lineRule="auto"/>
      </w:pPr>
      <w:r w:rsidRPr="00A0184C">
        <w:t xml:space="preserve">A project is considered satisfactory if it meets all </w:t>
      </w:r>
      <w:r w:rsidR="008163C4">
        <w:t xml:space="preserve">core </w:t>
      </w:r>
      <w:r w:rsidRPr="00A0184C">
        <w:t xml:space="preserve">requirements </w:t>
      </w:r>
      <w:r w:rsidR="00054288">
        <w:t xml:space="preserve">and includes </w:t>
      </w:r>
      <w:r w:rsidR="005942A1">
        <w:t>at least 2</w:t>
      </w:r>
      <w:r w:rsidR="008163C4">
        <w:t xml:space="preserve"> </w:t>
      </w:r>
      <w:r w:rsidR="005942A1">
        <w:t>nice to haves</w:t>
      </w:r>
      <w:r w:rsidRPr="00A0184C">
        <w:t xml:space="preserve">. Completing the challenge in addition to the requirements would be above satisfactory. </w:t>
      </w:r>
      <w:r w:rsidR="00E77DCE" w:rsidRPr="00A0184C">
        <w:t xml:space="preserve">Sample projects can be found </w:t>
      </w:r>
      <w:hyperlink r:id="rId9" w:history="1">
        <w:r w:rsidR="00E77DCE" w:rsidRPr="00A0184C">
          <w:rPr>
            <w:color w:val="17365D" w:themeColor="text2" w:themeShade="BF"/>
            <w:u w:val="single"/>
          </w:rPr>
          <w:t>here</w:t>
        </w:r>
      </w:hyperlink>
      <w:r w:rsidR="00E77DCE">
        <w:rPr>
          <w:color w:val="17365D" w:themeColor="text2" w:themeShade="BF"/>
          <w:u w:val="single"/>
        </w:rPr>
        <w:t>.</w:t>
      </w:r>
    </w:p>
    <w:p w14:paraId="292F76E5" w14:textId="77777777" w:rsidR="000B53D9" w:rsidRPr="00E2783F" w:rsidRDefault="000B53D9" w:rsidP="00F86E88">
      <w:pPr>
        <w:pStyle w:val="GABodyText"/>
        <w:spacing w:line="360" w:lineRule="auto"/>
      </w:pPr>
    </w:p>
    <w:sectPr w:rsidR="000B53D9" w:rsidRPr="00E2783F" w:rsidSect="000B53D9">
      <w:headerReference w:type="even" r:id="rId10"/>
      <w:headerReference w:type="default" r:id="rId11"/>
      <w:pgSz w:w="12240" w:h="15840"/>
      <w:pgMar w:top="1656" w:right="1800" w:bottom="1080" w:left="1800" w:header="1656"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B611C" w14:textId="77777777" w:rsidR="00D16F3A" w:rsidRDefault="00D16F3A" w:rsidP="000B53D9">
      <w:r>
        <w:separator/>
      </w:r>
    </w:p>
  </w:endnote>
  <w:endnote w:type="continuationSeparator" w:id="0">
    <w:p w14:paraId="04065186" w14:textId="77777777" w:rsidR="00D16F3A" w:rsidRDefault="00D16F3A" w:rsidP="000B5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News706 BT">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PFDinTextCompPro-Bold">
    <w:panose1 w:val="02000806000000020004"/>
    <w:charset w:val="00"/>
    <w:family w:val="auto"/>
    <w:pitch w:val="variable"/>
    <w:sig w:usb0="A00002BF" w:usb1="5000E0F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F80E6B" w14:textId="77777777" w:rsidR="00D16F3A" w:rsidRDefault="00D16F3A" w:rsidP="000B53D9">
      <w:r>
        <w:separator/>
      </w:r>
    </w:p>
  </w:footnote>
  <w:footnote w:type="continuationSeparator" w:id="0">
    <w:p w14:paraId="42BB1F3C" w14:textId="77777777" w:rsidR="00D16F3A" w:rsidRDefault="00D16F3A" w:rsidP="000B53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A5DE0" w14:textId="77777777" w:rsidR="00054288" w:rsidRDefault="00054288" w:rsidP="000B53D9">
    <w:pPr>
      <w:rPr>
        <w:rStyle w:val="PageNumber"/>
      </w:rPr>
    </w:pPr>
    <w:r>
      <w:rPr>
        <w:rStyle w:val="PageNumber"/>
      </w:rPr>
      <w:fldChar w:fldCharType="begin"/>
    </w:r>
    <w:r>
      <w:rPr>
        <w:rStyle w:val="PageNumber"/>
      </w:rPr>
      <w:instrText xml:space="preserve">PAGE  </w:instrText>
    </w:r>
    <w:r>
      <w:rPr>
        <w:rStyle w:val="PageNumber"/>
      </w:rPr>
      <w:fldChar w:fldCharType="end"/>
    </w:r>
  </w:p>
  <w:p w14:paraId="460028AD" w14:textId="77777777" w:rsidR="00054288" w:rsidRDefault="00054288" w:rsidP="000B53D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_MacBuGuideStaticData_2293H"/>
  <w:p w14:paraId="243773E6" w14:textId="77777777" w:rsidR="00054288" w:rsidRDefault="00054288" w:rsidP="000B53D9">
    <w:pPr>
      <w:pStyle w:val="GANumbers"/>
      <w:framePr w:w="418" w:h="547" w:hRule="exact" w:wrap="around" w:vAnchor="page" w:hAnchor="page" w:x="9980" w:y="995"/>
      <w:jc w:val="right"/>
      <w:rPr>
        <w:rStyle w:val="PageNumber"/>
        <w:rFonts w:ascii="News706 BT" w:hAnsi="News706 BT"/>
        <w:sz w:val="22"/>
      </w:rPr>
    </w:pPr>
    <w:r>
      <w:rPr>
        <w:rStyle w:val="PageNumber"/>
      </w:rPr>
      <w:fldChar w:fldCharType="begin"/>
    </w:r>
    <w:r>
      <w:rPr>
        <w:rStyle w:val="PageNumber"/>
      </w:rPr>
      <w:instrText xml:space="preserve">PAGE  </w:instrText>
    </w:r>
    <w:r>
      <w:rPr>
        <w:rStyle w:val="PageNumber"/>
      </w:rPr>
      <w:fldChar w:fldCharType="separate"/>
    </w:r>
    <w:r w:rsidR="00D16F3A">
      <w:rPr>
        <w:rStyle w:val="PageNumber"/>
      </w:rPr>
      <w:t>3</w:t>
    </w:r>
    <w:r>
      <w:rPr>
        <w:rStyle w:val="PageNumber"/>
      </w:rPr>
      <w:fldChar w:fldCharType="end"/>
    </w:r>
  </w:p>
  <w:p w14:paraId="7E65F972" w14:textId="77777777" w:rsidR="00054288" w:rsidRDefault="00054288" w:rsidP="000B53D9">
    <w:pPr>
      <w:jc w:val="right"/>
    </w:pPr>
    <w:r>
      <w:rPr>
        <w:noProof/>
        <w:lang w:eastAsia="en-US"/>
      </w:rPr>
      <mc:AlternateContent>
        <mc:Choice Requires="wps">
          <w:drawing>
            <wp:anchor distT="0" distB="0" distL="114300" distR="114300" simplePos="0" relativeHeight="251662336" behindDoc="0" locked="0" layoutInCell="1" allowOverlap="1" wp14:anchorId="165F19B4" wp14:editId="5969D2A6">
              <wp:simplePos x="0" y="0"/>
              <wp:positionH relativeFrom="page">
                <wp:posOffset>3886835</wp:posOffset>
              </wp:positionH>
              <wp:positionV relativeFrom="page">
                <wp:posOffset>680085</wp:posOffset>
              </wp:positionV>
              <wp:extent cx="2286000" cy="342900"/>
              <wp:effectExtent l="635" t="0" r="0" b="5715"/>
              <wp:wrapTight wrapText="bothSides">
                <wp:wrapPolygon edited="0">
                  <wp:start x="0" y="0"/>
                  <wp:lineTo x="21600" y="0"/>
                  <wp:lineTo x="21600" y="21600"/>
                  <wp:lineTo x="0" y="21600"/>
                  <wp:lineTo x="0" y="0"/>
                </wp:wrapPolygon>
              </wp:wrapTight>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C572A759-6A51-4108-AA02-DFA0A04FC94B}">
                          <ma14:wrappingTextBoxFlag xmlns:ma14="http://schemas.microsoft.com/office/mac/drawingml/2011/main" val="1"/>
                        </a:ext>
                      </a:extLst>
                    </wps:spPr>
                    <wps:txbx>
                      <w:txbxContent>
                        <w:p w14:paraId="7D2DA521" w14:textId="77777777" w:rsidR="00054288" w:rsidRPr="00C732DC" w:rsidRDefault="00054288" w:rsidP="00655562">
                          <w:pPr>
                            <w:pStyle w:val="GAcourseinfo"/>
                          </w:pPr>
                          <w:r>
                            <w:t>Front-End Web Development</w:t>
                          </w:r>
                        </w:p>
                        <w:p w14:paraId="5B24E789" w14:textId="77777777" w:rsidR="00054288" w:rsidRPr="00655562" w:rsidRDefault="00054288" w:rsidP="00655562">
                          <w:pPr>
                            <w:pStyle w:val="GAcourseinfo"/>
                            <w:rPr>
                              <w:b/>
                              <w:color w:val="C0504D" w:themeColor="accent2"/>
                            </w:rPr>
                          </w:pPr>
                          <w:r w:rsidRPr="00655562">
                            <w:rPr>
                              <w:b/>
                              <w:color w:val="C0504D" w:themeColor="accent2"/>
                            </w:rPr>
                            <w:t>Instructor Name and Contact Info</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left:0;text-align:left;margin-left:306.05pt;margin-top:53.55pt;width:180pt;height:2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" mv:complextextbox="1" filled="f" stroked="f">
              <v:textbox inset="0,0,0,0">
                <w:txbxContent>
                  <w:p w14:paraId="7D2DA521" w14:textId="77777777" w:rsidR="00054288" w:rsidRPr="00C732DC" w:rsidRDefault="00054288" w:rsidP="00655562">
                    <w:pPr>
                      <w:pStyle w:val="GAcourseinfo"/>
                    </w:pPr>
                    <w:r>
                      <w:t>Front-End Web Development</w:t>
                    </w:r>
                  </w:p>
                  <w:p w14:paraId="5B24E789" w14:textId="77777777" w:rsidR="00054288" w:rsidRPr="00655562" w:rsidRDefault="00054288" w:rsidP="00655562">
                    <w:pPr>
                      <w:pStyle w:val="GAcourseinfo"/>
                      <w:rPr>
                        <w:b/>
                        <w:color w:val="C0504D" w:themeColor="accent2"/>
                      </w:rPr>
                    </w:pPr>
                    <w:r w:rsidRPr="00655562">
                      <w:rPr>
                        <w:b/>
                        <w:color w:val="C0504D" w:themeColor="accent2"/>
                      </w:rPr>
                      <w:t>Instructor Name and Contact Info</w:t>
                    </w:r>
                  </w:p>
                </w:txbxContent>
              </v:textbox>
              <w10:wrap type="tight" anchorx="page" anchory="page"/>
            </v:shape>
          </w:pict>
        </mc:Fallback>
      </mc:AlternateContent>
    </w:r>
    <w:r>
      <w:rPr>
        <w:noProof/>
        <w:lang w:eastAsia="en-US"/>
      </w:rPr>
      <mc:AlternateContent>
        <mc:Choice Requires="wps">
          <w:drawing>
            <wp:anchor distT="4294967295" distB="4294967295" distL="114300" distR="114300" simplePos="0" relativeHeight="251661312" behindDoc="0" locked="1" layoutInCell="1" allowOverlap="1" wp14:anchorId="4BC3165A" wp14:editId="163D51B1">
              <wp:simplePos x="0" y="0"/>
              <wp:positionH relativeFrom="page">
                <wp:posOffset>1143000</wp:posOffset>
              </wp:positionH>
              <wp:positionV relativeFrom="page">
                <wp:posOffset>574039</wp:posOffset>
              </wp:positionV>
              <wp:extent cx="5486400" cy="0"/>
              <wp:effectExtent l="0" t="0" r="25400" b="25400"/>
              <wp:wrapTight wrapText="bothSides">
                <wp:wrapPolygon edited="0">
                  <wp:start x="0" y="-1"/>
                  <wp:lineTo x="0" y="-1"/>
                  <wp:lineTo x="21600" y="-1"/>
                  <wp:lineTo x="21600" y="-1"/>
                  <wp:lineTo x="0" y="-1"/>
                </wp:wrapPolygon>
              </wp:wrapTight>
              <wp:docPr id="1"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3175"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61312;visibility:visible;mso-wrap-style:square;mso-width-percent:0;mso-height-percent:0;mso-wrap-distance-left:9pt;mso-wrap-distance-top:-1emu;mso-wrap-distance-right:9pt;mso-wrap-distance-bottom:-1emu;mso-position-horizontal:absolute;mso-position-horizontal-relative:page;mso-position-vertical:absolute;mso-position-vertical-relative:page;mso-width-percent:0;mso-height-percent:0;mso-width-relative:page;mso-height-relative:page" from="90pt,45.2pt" to="522pt,4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" strokeweight=".25pt">
              <o:lock v:ext="edit" shapetype="f"/>
              <w10:wrap type="tight" anchorx="page" anchory="page"/>
              <w10:anchorlock/>
            </v:line>
          </w:pict>
        </mc:Fallback>
      </mc:AlternateContent>
    </w:r>
    <w:r>
      <w:rPr>
        <w:noProof/>
        <w:lang w:eastAsia="en-US"/>
      </w:rPr>
      <mc:AlternateContent>
        <mc:Choice Requires="wps">
          <w:drawing>
            <wp:anchor distT="4294967295" distB="4294967295" distL="114300" distR="114300" simplePos="0" relativeHeight="251660288" behindDoc="0" locked="1" layoutInCell="1" allowOverlap="1" wp14:anchorId="4973A25B" wp14:editId="74285998">
              <wp:simplePos x="0" y="0"/>
              <wp:positionH relativeFrom="page">
                <wp:posOffset>1143000</wp:posOffset>
              </wp:positionH>
              <wp:positionV relativeFrom="page">
                <wp:posOffset>1024254</wp:posOffset>
              </wp:positionV>
              <wp:extent cx="5486400" cy="0"/>
              <wp:effectExtent l="0" t="0" r="25400" b="254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3175"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60288;visibility:visible;mso-wrap-style:square;mso-width-percent:0;mso-height-percent:0;mso-wrap-distance-left:9pt;mso-wrap-distance-top:-1emu;mso-wrap-distance-right:9pt;mso-wrap-distance-bottom:-1emu;mso-position-horizontal:absolute;mso-position-horizontal-relative:page;mso-position-vertical:absolute;mso-position-vertical-relative:page;mso-width-percent:0;mso-height-percent:0;mso-width-relative:page;mso-height-relative:page" from="90pt,80.65pt" to="522pt,8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" strokeweight=".25pt">
              <o:lock v:ext="edit" shapetype="f"/>
              <w10:wrap anchorx="page" anchory="page"/>
              <w10:anchorlock/>
            </v:line>
          </w:pict>
        </mc:Fallback>
      </mc:AlternateContent>
    </w:r>
    <w:r>
      <w:rPr>
        <w:noProof/>
        <w:lang w:eastAsia="en-US"/>
      </w:rPr>
      <w:drawing>
        <wp:anchor distT="0" distB="0" distL="0" distR="0" simplePos="0" relativeHeight="251659264" behindDoc="0" locked="1" layoutInCell="1" allowOverlap="1" wp14:anchorId="4B020292" wp14:editId="272979AD">
          <wp:simplePos x="0" y="0"/>
          <wp:positionH relativeFrom="page">
            <wp:posOffset>1143000</wp:posOffset>
          </wp:positionH>
          <wp:positionV relativeFrom="page">
            <wp:posOffset>694690</wp:posOffset>
          </wp:positionV>
          <wp:extent cx="2241550" cy="215900"/>
          <wp:effectExtent l="25400" t="0" r="0" b="0"/>
          <wp:wrapThrough wrapText="bothSides">
            <wp:wrapPolygon edited="0">
              <wp:start x="-245" y="0"/>
              <wp:lineTo x="0" y="20329"/>
              <wp:lineTo x="21539" y="20329"/>
              <wp:lineTo x="21539" y="0"/>
              <wp:lineTo x="-245"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1550" cy="215900"/>
                  </a:xfrm>
                  <a:prstGeom prst="rect">
                    <a:avLst/>
                  </a:prstGeom>
                  <a:noFill/>
                  <a:ln>
                    <a:noFill/>
                  </a:ln>
                </pic:spPr>
              </pic:pic>
            </a:graphicData>
          </a:graphic>
        </wp:anchor>
      </w:drawing>
    </w:r>
  </w:p>
  <w:bookmarkEnd w:id="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8pt;height:74pt" o:bullet="t">
        <v:imagedata r:id="rId1" o:title="Bullet"/>
      </v:shape>
    </w:pict>
  </w:numPicBullet>
  <w:abstractNum w:abstractNumId="0">
    <w:nsid w:val="FFFFFF89"/>
    <w:multiLevelType w:val="singleLevel"/>
    <w:tmpl w:val="C4D83A96"/>
    <w:lvl w:ilvl="0">
      <w:start w:val="1"/>
      <w:numFmt w:val="bullet"/>
      <w:pStyle w:val="ListBullet"/>
      <w:lvlText w:val=""/>
      <w:lvlPicBulletId w:val="0"/>
      <w:lvlJc w:val="left"/>
      <w:pPr>
        <w:tabs>
          <w:tab w:val="num" w:pos="360"/>
        </w:tabs>
        <w:ind w:left="360" w:hanging="360"/>
      </w:pPr>
      <w:rPr>
        <w:rFonts w:ascii="Symbol" w:hAnsi="Symbol" w:hint="default"/>
      </w:rPr>
    </w:lvl>
  </w:abstractNum>
  <w:abstractNum w:abstractNumId="1">
    <w:nsid w:val="083F0DCC"/>
    <w:multiLevelType w:val="hybridMultilevel"/>
    <w:tmpl w:val="1652A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95F5F"/>
    <w:multiLevelType w:val="hybridMultilevel"/>
    <w:tmpl w:val="2FECE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827B3"/>
    <w:multiLevelType w:val="hybridMultilevel"/>
    <w:tmpl w:val="93B2A850"/>
    <w:lvl w:ilvl="0" w:tplc="209C84DC">
      <w:start w:val="1"/>
      <w:numFmt w:val="bullet"/>
      <w:pStyle w:val="GABodyTextBulletPoints"/>
      <w:lvlText w:val=""/>
      <w:lvlJc w:val="left"/>
      <w:pPr>
        <w:ind w:left="432"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E81503"/>
    <w:multiLevelType w:val="multilevel"/>
    <w:tmpl w:val="B12C77CE"/>
    <w:lvl w:ilvl="0">
      <w:start w:val="1"/>
      <w:numFmt w:val="bullet"/>
      <w:lvlText w:val=""/>
      <w:lvlJc w:val="left"/>
      <w:pPr>
        <w:ind w:left="360" w:firstLine="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1E1D764F"/>
    <w:multiLevelType w:val="multilevel"/>
    <w:tmpl w:val="0A72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376AFA"/>
    <w:multiLevelType w:val="multilevel"/>
    <w:tmpl w:val="DDE431D4"/>
    <w:lvl w:ilvl="0">
      <w:start w:val="1"/>
      <w:numFmt w:val="bullet"/>
      <w:lvlText w:val=""/>
      <w:lvlJc w:val="left"/>
      <w:pPr>
        <w:ind w:left="360" w:hanging="72"/>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22F1431D"/>
    <w:multiLevelType w:val="multilevel"/>
    <w:tmpl w:val="7820D920"/>
    <w:lvl w:ilvl="0">
      <w:start w:val="1"/>
      <w:numFmt w:val="bullet"/>
      <w:lvlText w:val=""/>
      <w:lvlJc w:val="left"/>
      <w:pPr>
        <w:ind w:left="288" w:firstLine="72"/>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252D6AA2"/>
    <w:multiLevelType w:val="hybridMultilevel"/>
    <w:tmpl w:val="30D83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A579CC"/>
    <w:multiLevelType w:val="multilevel"/>
    <w:tmpl w:val="DE0AA33C"/>
    <w:lvl w:ilvl="0">
      <w:start w:val="1"/>
      <w:numFmt w:val="bullet"/>
      <w:lvlText w:val=""/>
      <w:lvlJc w:val="left"/>
      <w:pPr>
        <w:ind w:left="360" w:hanging="72"/>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466F42B9"/>
    <w:multiLevelType w:val="multilevel"/>
    <w:tmpl w:val="D036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1F3D6B"/>
    <w:multiLevelType w:val="multilevel"/>
    <w:tmpl w:val="8BFCD5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48AA70B8"/>
    <w:multiLevelType w:val="multilevel"/>
    <w:tmpl w:val="5A40E65C"/>
    <w:lvl w:ilvl="0">
      <w:start w:val="1"/>
      <w:numFmt w:val="bullet"/>
      <w:lvlText w:val=""/>
      <w:lvlJc w:val="left"/>
      <w:pPr>
        <w:ind w:left="144" w:firstLine="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4A27054D"/>
    <w:multiLevelType w:val="multilevel"/>
    <w:tmpl w:val="1A0E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C52D7E"/>
    <w:multiLevelType w:val="multilevel"/>
    <w:tmpl w:val="135E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C450AB"/>
    <w:multiLevelType w:val="multilevel"/>
    <w:tmpl w:val="CDFC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1F4B46"/>
    <w:multiLevelType w:val="hybridMultilevel"/>
    <w:tmpl w:val="0AFA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A653AD"/>
    <w:multiLevelType w:val="hybridMultilevel"/>
    <w:tmpl w:val="E8803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750105"/>
    <w:multiLevelType w:val="hybridMultilevel"/>
    <w:tmpl w:val="A938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750B4F"/>
    <w:multiLevelType w:val="hybridMultilevel"/>
    <w:tmpl w:val="30FE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7C0293"/>
    <w:multiLevelType w:val="multilevel"/>
    <w:tmpl w:val="C97E62FA"/>
    <w:lvl w:ilvl="0">
      <w:start w:val="1"/>
      <w:numFmt w:val="bullet"/>
      <w:lvlText w:val=""/>
      <w:lvlJc w:val="left"/>
      <w:pPr>
        <w:ind w:left="360" w:firstLine="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68D877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2834F0D"/>
    <w:multiLevelType w:val="hybridMultilevel"/>
    <w:tmpl w:val="1652A308"/>
    <w:lvl w:ilvl="0" w:tplc="0409000F">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292C5F"/>
    <w:multiLevelType w:val="hybridMultilevel"/>
    <w:tmpl w:val="0CCE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2A5FFD"/>
    <w:multiLevelType w:val="multilevel"/>
    <w:tmpl w:val="BC6C0962"/>
    <w:lvl w:ilvl="0">
      <w:start w:val="1"/>
      <w:numFmt w:val="bullet"/>
      <w:lvlText w:val=""/>
      <w:lvlJc w:val="left"/>
      <w:pPr>
        <w:ind w:left="216" w:firstLine="14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3"/>
  </w:num>
  <w:num w:numId="4">
    <w:abstractNumId w:val="11"/>
  </w:num>
  <w:num w:numId="5">
    <w:abstractNumId w:val="20"/>
  </w:num>
  <w:num w:numId="6">
    <w:abstractNumId w:val="4"/>
  </w:num>
  <w:num w:numId="7">
    <w:abstractNumId w:val="24"/>
  </w:num>
  <w:num w:numId="8">
    <w:abstractNumId w:val="12"/>
  </w:num>
  <w:num w:numId="9">
    <w:abstractNumId w:val="7"/>
  </w:num>
  <w:num w:numId="10">
    <w:abstractNumId w:val="9"/>
  </w:num>
  <w:num w:numId="11">
    <w:abstractNumId w:val="6"/>
  </w:num>
  <w:num w:numId="12">
    <w:abstractNumId w:val="21"/>
  </w:num>
  <w:num w:numId="13">
    <w:abstractNumId w:val="1"/>
  </w:num>
  <w:num w:numId="14">
    <w:abstractNumId w:val="22"/>
  </w:num>
  <w:num w:numId="15">
    <w:abstractNumId w:val="18"/>
  </w:num>
  <w:num w:numId="16">
    <w:abstractNumId w:val="17"/>
  </w:num>
  <w:num w:numId="17">
    <w:abstractNumId w:val="19"/>
  </w:num>
  <w:num w:numId="18">
    <w:abstractNumId w:val="14"/>
  </w:num>
  <w:num w:numId="19">
    <w:abstractNumId w:val="2"/>
  </w:num>
  <w:num w:numId="20">
    <w:abstractNumId w:val="15"/>
  </w:num>
  <w:num w:numId="21">
    <w:abstractNumId w:val="5"/>
  </w:num>
  <w:num w:numId="22">
    <w:abstractNumId w:val="13"/>
  </w:num>
  <w:num w:numId="23">
    <w:abstractNumId w:val="10"/>
  </w:num>
  <w:num w:numId="24">
    <w:abstractNumId w:val="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activeWritingStyle w:appName="MSWord" w:lang="en-US" w:vendorID="64" w:dllVersion="131078" w:nlCheck="1" w:checkStyle="1"/>
  <w:attachedTemplate r:id="rId1"/>
  <w:revisionView w:markup="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49">
      <o:colormru v:ext="edit" colors="#f4de12"/>
    </o:shapedefaults>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6"/>
    <w:docVar w:name="OpenInPublishingView" w:val="0"/>
    <w:docVar w:name="ShowStaticGuides" w:val="0"/>
  </w:docVars>
  <w:rsids>
    <w:rsidRoot w:val="000B53D9"/>
    <w:rsid w:val="00054288"/>
    <w:rsid w:val="000B53D9"/>
    <w:rsid w:val="001505B2"/>
    <w:rsid w:val="001922B3"/>
    <w:rsid w:val="003D7ECA"/>
    <w:rsid w:val="005335E7"/>
    <w:rsid w:val="005942A1"/>
    <w:rsid w:val="00630DCB"/>
    <w:rsid w:val="00655562"/>
    <w:rsid w:val="007019B8"/>
    <w:rsid w:val="00795422"/>
    <w:rsid w:val="008163C4"/>
    <w:rsid w:val="008804BA"/>
    <w:rsid w:val="00907A2D"/>
    <w:rsid w:val="009572F3"/>
    <w:rsid w:val="00A0184C"/>
    <w:rsid w:val="00A80F65"/>
    <w:rsid w:val="00AC45F2"/>
    <w:rsid w:val="00D16F3A"/>
    <w:rsid w:val="00D93F93"/>
    <w:rsid w:val="00DE56CE"/>
    <w:rsid w:val="00E2756D"/>
    <w:rsid w:val="00E77DCE"/>
    <w:rsid w:val="00EA350F"/>
    <w:rsid w:val="00F061EF"/>
    <w:rsid w:val="00F86E88"/>
    <w:rsid w:val="00FB525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4de12"/>
    </o:shapedefaults>
    <o:shapelayout v:ext="edit">
      <o:idmap v:ext="edit" data="1"/>
    </o:shapelayout>
  </w:shapeDefaults>
  <w:doNotEmbedSmartTags/>
  <w:decimalSymbol w:val="."/>
  <w:listSeparator w:val=","/>
  <w14:docId w14:val="7B379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rsid w:val="00C732DC"/>
    <w:rPr>
      <w:rFonts w:ascii="News706 BT" w:hAnsi="News706 BT"/>
      <w:sz w:val="22"/>
      <w:szCs w:val="24"/>
    </w:rPr>
  </w:style>
  <w:style w:type="paragraph" w:styleId="Heading1">
    <w:name w:val="heading 1"/>
    <w:basedOn w:val="Normal"/>
    <w:link w:val="Heading1Char"/>
    <w:uiPriority w:val="9"/>
    <w:qFormat/>
    <w:rsid w:val="009E28B5"/>
    <w:pPr>
      <w:spacing w:line="680" w:lineRule="exact"/>
      <w:jc w:val="center"/>
      <w:outlineLvl w:val="0"/>
    </w:pPr>
    <w:rPr>
      <w:rFonts w:asciiTheme="majorHAnsi" w:eastAsiaTheme="majorEastAsia" w:hAnsiTheme="majorHAnsi" w:cstheme="majorBidi"/>
      <w:bCs/>
      <w:color w:val="1F497D" w:themeColor="text2"/>
      <w:sz w:val="64"/>
      <w:szCs w:val="32"/>
      <w:lang w:eastAsia="en-US"/>
    </w:rPr>
  </w:style>
  <w:style w:type="paragraph" w:styleId="Heading2">
    <w:name w:val="heading 2"/>
    <w:basedOn w:val="Normal"/>
    <w:next w:val="Normal"/>
    <w:link w:val="Heading2Char"/>
    <w:uiPriority w:val="9"/>
    <w:semiHidden/>
    <w:unhideWhenUsed/>
    <w:rsid w:val="00613B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AHeading">
    <w:name w:val="GA_Heading"/>
    <w:qFormat/>
    <w:rsid w:val="00094CCD"/>
    <w:pPr>
      <w:spacing w:before="80" w:after="80"/>
    </w:pPr>
    <w:rPr>
      <w:rFonts w:ascii="PFDinTextCompPro-Bold" w:hAnsi="PFDinTextCompPro-Bold"/>
      <w:caps/>
      <w:sz w:val="36"/>
      <w:szCs w:val="28"/>
    </w:rPr>
  </w:style>
  <w:style w:type="character" w:customStyle="1" w:styleId="Heading2Char">
    <w:name w:val="Heading 2 Char"/>
    <w:basedOn w:val="DefaultParagraphFont"/>
    <w:link w:val="Heading2"/>
    <w:uiPriority w:val="9"/>
    <w:semiHidden/>
    <w:rsid w:val="00613B82"/>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716E20"/>
    <w:pPr>
      <w:tabs>
        <w:tab w:val="center" w:pos="4320"/>
        <w:tab w:val="right" w:pos="8640"/>
      </w:tabs>
    </w:pPr>
  </w:style>
  <w:style w:type="character" w:customStyle="1" w:styleId="FooterChar">
    <w:name w:val="Footer Char"/>
    <w:basedOn w:val="DefaultParagraphFont"/>
    <w:link w:val="Footer"/>
    <w:uiPriority w:val="99"/>
    <w:rsid w:val="00716E20"/>
    <w:rPr>
      <w:rFonts w:ascii="News706 BT" w:hAnsi="News706 BT"/>
      <w:sz w:val="22"/>
      <w:szCs w:val="24"/>
    </w:rPr>
  </w:style>
  <w:style w:type="paragraph" w:styleId="Header">
    <w:name w:val="header"/>
    <w:basedOn w:val="Normal"/>
    <w:link w:val="HeaderChar"/>
    <w:uiPriority w:val="99"/>
    <w:unhideWhenUsed/>
    <w:rsid w:val="00716E20"/>
    <w:pPr>
      <w:tabs>
        <w:tab w:val="center" w:pos="4320"/>
        <w:tab w:val="right" w:pos="8640"/>
      </w:tabs>
    </w:pPr>
  </w:style>
  <w:style w:type="paragraph" w:customStyle="1" w:styleId="GANormal">
    <w:name w:val="GA_Normal"/>
    <w:basedOn w:val="Normal"/>
    <w:qFormat/>
    <w:rsid w:val="00B3419B"/>
  </w:style>
  <w:style w:type="character" w:styleId="PageNumber">
    <w:name w:val="page number"/>
    <w:basedOn w:val="DefaultParagraphFont"/>
    <w:uiPriority w:val="99"/>
    <w:semiHidden/>
    <w:unhideWhenUsed/>
    <w:rsid w:val="00B3419B"/>
  </w:style>
  <w:style w:type="paragraph" w:customStyle="1" w:styleId="GANumbers">
    <w:name w:val="GA_Numbers"/>
    <w:qFormat/>
    <w:rsid w:val="00C732DC"/>
    <w:pPr>
      <w:framePr w:wrap="around" w:vAnchor="text" w:hAnchor="margin" w:xAlign="right" w:y="1"/>
    </w:pPr>
    <w:rPr>
      <w:rFonts w:ascii="PFDinTextCompPro-Bold" w:hAnsi="PFDinTextCompPro-Bold"/>
      <w:sz w:val="48"/>
      <w:szCs w:val="24"/>
    </w:rPr>
  </w:style>
  <w:style w:type="paragraph" w:customStyle="1" w:styleId="GABodyText">
    <w:name w:val="GA_Body_Text"/>
    <w:basedOn w:val="GANormal"/>
    <w:qFormat/>
    <w:rsid w:val="001450D7"/>
    <w:pPr>
      <w:spacing w:line="280" w:lineRule="exact"/>
    </w:pPr>
    <w:rPr>
      <w:sz w:val="20"/>
    </w:rPr>
  </w:style>
  <w:style w:type="paragraph" w:styleId="BodyText">
    <w:name w:val="Body Text"/>
    <w:basedOn w:val="Normal"/>
    <w:link w:val="BodyTextChar"/>
    <w:uiPriority w:val="99"/>
    <w:semiHidden/>
    <w:unhideWhenUsed/>
    <w:rsid w:val="009E28B5"/>
    <w:pPr>
      <w:spacing w:after="120" w:line="288" w:lineRule="auto"/>
    </w:pPr>
    <w:rPr>
      <w:rFonts w:asciiTheme="minorHAnsi" w:hAnsiTheme="minorHAnsi"/>
      <w:color w:val="595959" w:themeColor="text1" w:themeTint="A6"/>
      <w:sz w:val="20"/>
      <w:lang w:eastAsia="en-US"/>
    </w:rPr>
  </w:style>
  <w:style w:type="paragraph" w:customStyle="1" w:styleId="GAcourseinfo">
    <w:name w:val="GA_course_info"/>
    <w:qFormat/>
    <w:rsid w:val="008E05D1"/>
    <w:rPr>
      <w:rFonts w:ascii="News706 BT" w:hAnsi="News706 BT"/>
      <w:sz w:val="16"/>
      <w:szCs w:val="24"/>
    </w:rPr>
  </w:style>
  <w:style w:type="character" w:customStyle="1" w:styleId="BodyTextChar">
    <w:name w:val="Body Text Char"/>
    <w:basedOn w:val="DefaultParagraphFont"/>
    <w:link w:val="BodyText"/>
    <w:uiPriority w:val="99"/>
    <w:semiHidden/>
    <w:rsid w:val="009E28B5"/>
    <w:rPr>
      <w:color w:val="595959" w:themeColor="text1" w:themeTint="A6"/>
      <w:szCs w:val="24"/>
      <w:lang w:eastAsia="en-US"/>
    </w:rPr>
  </w:style>
  <w:style w:type="character" w:customStyle="1" w:styleId="Heading1Char">
    <w:name w:val="Heading 1 Char"/>
    <w:basedOn w:val="DefaultParagraphFont"/>
    <w:link w:val="Heading1"/>
    <w:uiPriority w:val="9"/>
    <w:rsid w:val="009E28B5"/>
    <w:rPr>
      <w:rFonts w:asciiTheme="majorHAnsi" w:eastAsiaTheme="majorEastAsia" w:hAnsiTheme="majorHAnsi" w:cstheme="majorBidi"/>
      <w:bCs/>
      <w:color w:val="1F497D" w:themeColor="text2"/>
      <w:sz w:val="64"/>
      <w:szCs w:val="32"/>
      <w:lang w:eastAsia="en-US"/>
    </w:rPr>
  </w:style>
  <w:style w:type="paragraph" w:styleId="ListBullet">
    <w:name w:val="List Bullet"/>
    <w:basedOn w:val="Normal"/>
    <w:unhideWhenUsed/>
    <w:rsid w:val="00A85BA2"/>
    <w:pPr>
      <w:numPr>
        <w:numId w:val="2"/>
      </w:numPr>
      <w:spacing w:after="200"/>
    </w:pPr>
    <w:rPr>
      <w:rFonts w:asciiTheme="minorHAnsi" w:hAnsiTheme="minorHAnsi"/>
      <w:color w:val="FFFFFF" w:themeColor="background1"/>
      <w:sz w:val="32"/>
      <w:lang w:eastAsia="en-US"/>
    </w:rPr>
  </w:style>
  <w:style w:type="paragraph" w:customStyle="1" w:styleId="GABodyTextBulletPoints">
    <w:name w:val="GA_Body_Text_Bullet_Points"/>
    <w:basedOn w:val="GABodyText"/>
    <w:qFormat/>
    <w:rsid w:val="0047079F"/>
    <w:pPr>
      <w:numPr>
        <w:numId w:val="3"/>
      </w:numPr>
      <w:spacing w:before="80" w:after="80"/>
    </w:pPr>
  </w:style>
  <w:style w:type="character" w:customStyle="1" w:styleId="HeaderChar">
    <w:name w:val="Header Char"/>
    <w:basedOn w:val="DefaultParagraphFont"/>
    <w:link w:val="Header"/>
    <w:uiPriority w:val="99"/>
    <w:rsid w:val="00716E20"/>
    <w:rPr>
      <w:rFonts w:ascii="News706 BT" w:hAnsi="News706 BT"/>
      <w:sz w:val="22"/>
      <w:szCs w:val="24"/>
    </w:rPr>
  </w:style>
  <w:style w:type="table" w:styleId="TableGrid">
    <w:name w:val="Table Grid"/>
    <w:basedOn w:val="TableNormal"/>
    <w:uiPriority w:val="59"/>
    <w:rsid w:val="004A544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B3EAC"/>
    <w:pPr>
      <w:ind w:left="720"/>
      <w:contextualSpacing/>
    </w:pPr>
  </w:style>
  <w:style w:type="paragraph" w:styleId="NormalWeb">
    <w:name w:val="Normal (Web)"/>
    <w:basedOn w:val="Normal"/>
    <w:uiPriority w:val="99"/>
    <w:semiHidden/>
    <w:unhideWhenUsed/>
    <w:rsid w:val="00655562"/>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semiHidden/>
    <w:unhideWhenUsed/>
    <w:rsid w:val="0065556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rsid w:val="00C732DC"/>
    <w:rPr>
      <w:rFonts w:ascii="News706 BT" w:hAnsi="News706 BT"/>
      <w:sz w:val="22"/>
      <w:szCs w:val="24"/>
    </w:rPr>
  </w:style>
  <w:style w:type="paragraph" w:styleId="Heading1">
    <w:name w:val="heading 1"/>
    <w:basedOn w:val="Normal"/>
    <w:link w:val="Heading1Char"/>
    <w:uiPriority w:val="9"/>
    <w:qFormat/>
    <w:rsid w:val="009E28B5"/>
    <w:pPr>
      <w:spacing w:line="680" w:lineRule="exact"/>
      <w:jc w:val="center"/>
      <w:outlineLvl w:val="0"/>
    </w:pPr>
    <w:rPr>
      <w:rFonts w:asciiTheme="majorHAnsi" w:eastAsiaTheme="majorEastAsia" w:hAnsiTheme="majorHAnsi" w:cstheme="majorBidi"/>
      <w:bCs/>
      <w:color w:val="1F497D" w:themeColor="text2"/>
      <w:sz w:val="64"/>
      <w:szCs w:val="32"/>
      <w:lang w:eastAsia="en-US"/>
    </w:rPr>
  </w:style>
  <w:style w:type="paragraph" w:styleId="Heading2">
    <w:name w:val="heading 2"/>
    <w:basedOn w:val="Normal"/>
    <w:next w:val="Normal"/>
    <w:link w:val="Heading2Char"/>
    <w:uiPriority w:val="9"/>
    <w:semiHidden/>
    <w:unhideWhenUsed/>
    <w:rsid w:val="00613B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AHeading">
    <w:name w:val="GA_Heading"/>
    <w:qFormat/>
    <w:rsid w:val="00094CCD"/>
    <w:pPr>
      <w:spacing w:before="80" w:after="80"/>
    </w:pPr>
    <w:rPr>
      <w:rFonts w:ascii="PFDinTextCompPro-Bold" w:hAnsi="PFDinTextCompPro-Bold"/>
      <w:caps/>
      <w:sz w:val="36"/>
      <w:szCs w:val="28"/>
    </w:rPr>
  </w:style>
  <w:style w:type="character" w:customStyle="1" w:styleId="Heading2Char">
    <w:name w:val="Heading 2 Char"/>
    <w:basedOn w:val="DefaultParagraphFont"/>
    <w:link w:val="Heading2"/>
    <w:uiPriority w:val="9"/>
    <w:semiHidden/>
    <w:rsid w:val="00613B82"/>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716E20"/>
    <w:pPr>
      <w:tabs>
        <w:tab w:val="center" w:pos="4320"/>
        <w:tab w:val="right" w:pos="8640"/>
      </w:tabs>
    </w:pPr>
  </w:style>
  <w:style w:type="character" w:customStyle="1" w:styleId="FooterChar">
    <w:name w:val="Footer Char"/>
    <w:basedOn w:val="DefaultParagraphFont"/>
    <w:link w:val="Footer"/>
    <w:uiPriority w:val="99"/>
    <w:rsid w:val="00716E20"/>
    <w:rPr>
      <w:rFonts w:ascii="News706 BT" w:hAnsi="News706 BT"/>
      <w:sz w:val="22"/>
      <w:szCs w:val="24"/>
    </w:rPr>
  </w:style>
  <w:style w:type="paragraph" w:styleId="Header">
    <w:name w:val="header"/>
    <w:basedOn w:val="Normal"/>
    <w:link w:val="HeaderChar"/>
    <w:uiPriority w:val="99"/>
    <w:unhideWhenUsed/>
    <w:rsid w:val="00716E20"/>
    <w:pPr>
      <w:tabs>
        <w:tab w:val="center" w:pos="4320"/>
        <w:tab w:val="right" w:pos="8640"/>
      </w:tabs>
    </w:pPr>
  </w:style>
  <w:style w:type="paragraph" w:customStyle="1" w:styleId="GANormal">
    <w:name w:val="GA_Normal"/>
    <w:basedOn w:val="Normal"/>
    <w:qFormat/>
    <w:rsid w:val="00B3419B"/>
  </w:style>
  <w:style w:type="character" w:styleId="PageNumber">
    <w:name w:val="page number"/>
    <w:basedOn w:val="DefaultParagraphFont"/>
    <w:uiPriority w:val="99"/>
    <w:semiHidden/>
    <w:unhideWhenUsed/>
    <w:rsid w:val="00B3419B"/>
  </w:style>
  <w:style w:type="paragraph" w:customStyle="1" w:styleId="GANumbers">
    <w:name w:val="GA_Numbers"/>
    <w:qFormat/>
    <w:rsid w:val="00C732DC"/>
    <w:pPr>
      <w:framePr w:wrap="around" w:vAnchor="text" w:hAnchor="margin" w:xAlign="right" w:y="1"/>
    </w:pPr>
    <w:rPr>
      <w:rFonts w:ascii="PFDinTextCompPro-Bold" w:hAnsi="PFDinTextCompPro-Bold"/>
      <w:sz w:val="48"/>
      <w:szCs w:val="24"/>
    </w:rPr>
  </w:style>
  <w:style w:type="paragraph" w:customStyle="1" w:styleId="GABodyText">
    <w:name w:val="GA_Body_Text"/>
    <w:basedOn w:val="GANormal"/>
    <w:qFormat/>
    <w:rsid w:val="001450D7"/>
    <w:pPr>
      <w:spacing w:line="280" w:lineRule="exact"/>
    </w:pPr>
    <w:rPr>
      <w:sz w:val="20"/>
    </w:rPr>
  </w:style>
  <w:style w:type="paragraph" w:styleId="BodyText">
    <w:name w:val="Body Text"/>
    <w:basedOn w:val="Normal"/>
    <w:link w:val="BodyTextChar"/>
    <w:uiPriority w:val="99"/>
    <w:semiHidden/>
    <w:unhideWhenUsed/>
    <w:rsid w:val="009E28B5"/>
    <w:pPr>
      <w:spacing w:after="120" w:line="288" w:lineRule="auto"/>
    </w:pPr>
    <w:rPr>
      <w:rFonts w:asciiTheme="minorHAnsi" w:hAnsiTheme="minorHAnsi"/>
      <w:color w:val="595959" w:themeColor="text1" w:themeTint="A6"/>
      <w:sz w:val="20"/>
      <w:lang w:eastAsia="en-US"/>
    </w:rPr>
  </w:style>
  <w:style w:type="paragraph" w:customStyle="1" w:styleId="GAcourseinfo">
    <w:name w:val="GA_course_info"/>
    <w:qFormat/>
    <w:rsid w:val="008E05D1"/>
    <w:rPr>
      <w:rFonts w:ascii="News706 BT" w:hAnsi="News706 BT"/>
      <w:sz w:val="16"/>
      <w:szCs w:val="24"/>
    </w:rPr>
  </w:style>
  <w:style w:type="character" w:customStyle="1" w:styleId="BodyTextChar">
    <w:name w:val="Body Text Char"/>
    <w:basedOn w:val="DefaultParagraphFont"/>
    <w:link w:val="BodyText"/>
    <w:uiPriority w:val="99"/>
    <w:semiHidden/>
    <w:rsid w:val="009E28B5"/>
    <w:rPr>
      <w:color w:val="595959" w:themeColor="text1" w:themeTint="A6"/>
      <w:szCs w:val="24"/>
      <w:lang w:eastAsia="en-US"/>
    </w:rPr>
  </w:style>
  <w:style w:type="character" w:customStyle="1" w:styleId="Heading1Char">
    <w:name w:val="Heading 1 Char"/>
    <w:basedOn w:val="DefaultParagraphFont"/>
    <w:link w:val="Heading1"/>
    <w:uiPriority w:val="9"/>
    <w:rsid w:val="009E28B5"/>
    <w:rPr>
      <w:rFonts w:asciiTheme="majorHAnsi" w:eastAsiaTheme="majorEastAsia" w:hAnsiTheme="majorHAnsi" w:cstheme="majorBidi"/>
      <w:bCs/>
      <w:color w:val="1F497D" w:themeColor="text2"/>
      <w:sz w:val="64"/>
      <w:szCs w:val="32"/>
      <w:lang w:eastAsia="en-US"/>
    </w:rPr>
  </w:style>
  <w:style w:type="paragraph" w:styleId="ListBullet">
    <w:name w:val="List Bullet"/>
    <w:basedOn w:val="Normal"/>
    <w:unhideWhenUsed/>
    <w:rsid w:val="00A85BA2"/>
    <w:pPr>
      <w:numPr>
        <w:numId w:val="2"/>
      </w:numPr>
      <w:spacing w:after="200"/>
    </w:pPr>
    <w:rPr>
      <w:rFonts w:asciiTheme="minorHAnsi" w:hAnsiTheme="minorHAnsi"/>
      <w:color w:val="FFFFFF" w:themeColor="background1"/>
      <w:sz w:val="32"/>
      <w:lang w:eastAsia="en-US"/>
    </w:rPr>
  </w:style>
  <w:style w:type="paragraph" w:customStyle="1" w:styleId="GABodyTextBulletPoints">
    <w:name w:val="GA_Body_Text_Bullet_Points"/>
    <w:basedOn w:val="GABodyText"/>
    <w:qFormat/>
    <w:rsid w:val="0047079F"/>
    <w:pPr>
      <w:numPr>
        <w:numId w:val="3"/>
      </w:numPr>
      <w:spacing w:before="80" w:after="80"/>
    </w:pPr>
  </w:style>
  <w:style w:type="character" w:customStyle="1" w:styleId="HeaderChar">
    <w:name w:val="Header Char"/>
    <w:basedOn w:val="DefaultParagraphFont"/>
    <w:link w:val="Header"/>
    <w:uiPriority w:val="99"/>
    <w:rsid w:val="00716E20"/>
    <w:rPr>
      <w:rFonts w:ascii="News706 BT" w:hAnsi="News706 BT"/>
      <w:sz w:val="22"/>
      <w:szCs w:val="24"/>
    </w:rPr>
  </w:style>
  <w:style w:type="table" w:styleId="TableGrid">
    <w:name w:val="Table Grid"/>
    <w:basedOn w:val="TableNormal"/>
    <w:uiPriority w:val="59"/>
    <w:rsid w:val="004A544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B3EAC"/>
    <w:pPr>
      <w:ind w:left="720"/>
      <w:contextualSpacing/>
    </w:pPr>
  </w:style>
  <w:style w:type="paragraph" w:styleId="NormalWeb">
    <w:name w:val="Normal (Web)"/>
    <w:basedOn w:val="Normal"/>
    <w:uiPriority w:val="99"/>
    <w:semiHidden/>
    <w:unhideWhenUsed/>
    <w:rsid w:val="00655562"/>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semiHidden/>
    <w:unhideWhenUsed/>
    <w:rsid w:val="006555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53011">
      <w:bodyDiv w:val="1"/>
      <w:marLeft w:val="0"/>
      <w:marRight w:val="0"/>
      <w:marTop w:val="0"/>
      <w:marBottom w:val="0"/>
      <w:divBdr>
        <w:top w:val="none" w:sz="0" w:space="0" w:color="auto"/>
        <w:left w:val="none" w:sz="0" w:space="0" w:color="auto"/>
        <w:bottom w:val="none" w:sz="0" w:space="0" w:color="auto"/>
        <w:right w:val="none" w:sz="0" w:space="0" w:color="auto"/>
      </w:divBdr>
    </w:div>
    <w:div w:id="322586682">
      <w:bodyDiv w:val="1"/>
      <w:marLeft w:val="0"/>
      <w:marRight w:val="0"/>
      <w:marTop w:val="0"/>
      <w:marBottom w:val="0"/>
      <w:divBdr>
        <w:top w:val="none" w:sz="0" w:space="0" w:color="auto"/>
        <w:left w:val="none" w:sz="0" w:space="0" w:color="auto"/>
        <w:bottom w:val="none" w:sz="0" w:space="0" w:color="auto"/>
        <w:right w:val="none" w:sz="0" w:space="0" w:color="auto"/>
      </w:divBdr>
    </w:div>
    <w:div w:id="415707579">
      <w:bodyDiv w:val="1"/>
      <w:marLeft w:val="0"/>
      <w:marRight w:val="0"/>
      <w:marTop w:val="0"/>
      <w:marBottom w:val="0"/>
      <w:divBdr>
        <w:top w:val="none" w:sz="0" w:space="0" w:color="auto"/>
        <w:left w:val="none" w:sz="0" w:space="0" w:color="auto"/>
        <w:bottom w:val="none" w:sz="0" w:space="0" w:color="auto"/>
        <w:right w:val="none" w:sz="0" w:space="0" w:color="auto"/>
      </w:divBdr>
    </w:div>
    <w:div w:id="458500167">
      <w:bodyDiv w:val="1"/>
      <w:marLeft w:val="0"/>
      <w:marRight w:val="0"/>
      <w:marTop w:val="0"/>
      <w:marBottom w:val="0"/>
      <w:divBdr>
        <w:top w:val="none" w:sz="0" w:space="0" w:color="auto"/>
        <w:left w:val="none" w:sz="0" w:space="0" w:color="auto"/>
        <w:bottom w:val="none" w:sz="0" w:space="0" w:color="auto"/>
        <w:right w:val="none" w:sz="0" w:space="0" w:color="auto"/>
      </w:divBdr>
    </w:div>
    <w:div w:id="544174405">
      <w:bodyDiv w:val="1"/>
      <w:marLeft w:val="0"/>
      <w:marRight w:val="0"/>
      <w:marTop w:val="0"/>
      <w:marBottom w:val="0"/>
      <w:divBdr>
        <w:top w:val="none" w:sz="0" w:space="0" w:color="auto"/>
        <w:left w:val="none" w:sz="0" w:space="0" w:color="auto"/>
        <w:bottom w:val="none" w:sz="0" w:space="0" w:color="auto"/>
        <w:right w:val="none" w:sz="0" w:space="0" w:color="auto"/>
      </w:divBdr>
    </w:div>
    <w:div w:id="996348664">
      <w:bodyDiv w:val="1"/>
      <w:marLeft w:val="0"/>
      <w:marRight w:val="0"/>
      <w:marTop w:val="0"/>
      <w:marBottom w:val="0"/>
      <w:divBdr>
        <w:top w:val="none" w:sz="0" w:space="0" w:color="auto"/>
        <w:left w:val="none" w:sz="0" w:space="0" w:color="auto"/>
        <w:bottom w:val="none" w:sz="0" w:space="0" w:color="auto"/>
        <w:right w:val="none" w:sz="0" w:space="0" w:color="auto"/>
      </w:divBdr>
    </w:div>
    <w:div w:id="1442142733">
      <w:bodyDiv w:val="1"/>
      <w:marLeft w:val="0"/>
      <w:marRight w:val="0"/>
      <w:marTop w:val="0"/>
      <w:marBottom w:val="0"/>
      <w:divBdr>
        <w:top w:val="none" w:sz="0" w:space="0" w:color="auto"/>
        <w:left w:val="none" w:sz="0" w:space="0" w:color="auto"/>
        <w:bottom w:val="none" w:sz="0" w:space="0" w:color="auto"/>
        <w:right w:val="none" w:sz="0" w:space="0" w:color="auto"/>
      </w:divBdr>
    </w:div>
    <w:div w:id="1482233152">
      <w:bodyDiv w:val="1"/>
      <w:marLeft w:val="0"/>
      <w:marRight w:val="0"/>
      <w:marTop w:val="0"/>
      <w:marBottom w:val="0"/>
      <w:divBdr>
        <w:top w:val="none" w:sz="0" w:space="0" w:color="auto"/>
        <w:left w:val="none" w:sz="0" w:space="0" w:color="auto"/>
        <w:bottom w:val="none" w:sz="0" w:space="0" w:color="auto"/>
        <w:right w:val="none" w:sz="0" w:space="0" w:color="auto"/>
      </w:divBdr>
    </w:div>
    <w:div w:id="2033190357">
      <w:bodyDiv w:val="1"/>
      <w:marLeft w:val="0"/>
      <w:marRight w:val="0"/>
      <w:marTop w:val="0"/>
      <w:marBottom w:val="0"/>
      <w:divBdr>
        <w:top w:val="none" w:sz="0" w:space="0" w:color="auto"/>
        <w:left w:val="none" w:sz="0" w:space="0" w:color="auto"/>
        <w:bottom w:val="none" w:sz="0" w:space="0" w:color="auto"/>
        <w:right w:val="none" w:sz="0" w:space="0" w:color="auto"/>
      </w:divBdr>
      <w:divsChild>
        <w:div w:id="55601474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generalassemb.ly/gallery" TargetMode="Externa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mi:Desktop:GA_Instructo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689D0-C1AE-594D-B400-568C768F8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GA_Instructortemplate.dotx</Template>
  <TotalTime>103</TotalTime>
  <Pages>3</Pages>
  <Words>677</Words>
  <Characters>3864</Characters>
  <Application>Microsoft Macintosh Word</Application>
  <DocSecurity>0</DocSecurity>
  <Lines>32</Lines>
  <Paragraphs>9</Paragraphs>
  <ScaleCrop>false</ScaleCrop>
  <Company/>
  <LinksUpToDate>false</LinksUpToDate>
  <CharactersWithSpaces>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Chun</dc:creator>
  <cp:keywords/>
  <dc:description/>
  <cp:lastModifiedBy>Jessica Skeete</cp:lastModifiedBy>
  <cp:revision>11</cp:revision>
  <dcterms:created xsi:type="dcterms:W3CDTF">2013-01-15T14:22:00Z</dcterms:created>
  <dcterms:modified xsi:type="dcterms:W3CDTF">2013-01-17T01:33:00Z</dcterms:modified>
</cp:coreProperties>
</file>